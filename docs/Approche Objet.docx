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29384759"/>
        <w:docPartObj>
          <w:docPartGallery w:val="Cover Pages"/>
          <w:docPartUnique/>
        </w:docPartObj>
      </w:sdtPr>
      <w:sdtEndPr/>
      <w:sdtContent>
        <w:p w:rsidR="00167E8C" w:rsidRDefault="00074FE4">
          <w:pPr>
            <w:pStyle w:val="En-tt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1F9B6C35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6880225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7E8C" w:rsidRDefault="00167E8C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12" o:spid="_x0000_s1026" style="position:absolute;margin-left:0;margin-top:0;width:55.1pt;height:11in;z-index:251660288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" fillcolor="#dfdcb7 [3214]" stroked="f" strokeweight="2pt">
                    <v:path arrowok="t"/>
                    <v:textbox>
                      <w:txbxContent>
                        <w:p w:rsidR="00167E8C" w:rsidRDefault="00167E8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editId="2892E78D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6880225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8660765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7E8C" w:rsidRDefault="00167E8C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id="Rectangle 5" o:spid="_x0000_s1027" style="position:absolute;margin-left:0;margin-top:0;width:55.1pt;height:71.3pt;z-index:25166131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UWV7mg8CAACC&#10;BAAADgAAAAAAAAAAAAAAAAAuAgAAZHJzL2Uyb0RvYy54bWxQSwECLQAUAAYACAAAACEAhwOJ+doA&#10;AAAFAQAADwAAAAAAAAAAAAAAAABpBAAAZHJzL2Rvd25yZXYueG1sUEsFBgAAAAAEAAQA8wAAAHAF&#10;AAAAAA==&#10;" fillcolor="#a9a57c [3204]" stroked="f" strokeweight="2pt">
                    <v:path arrowok="t"/>
                    <v:textbox>
                      <w:txbxContent>
                        <w:p w:rsidR="00167E8C" w:rsidRDefault="00167E8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67E8C" w:rsidRDefault="00074FE4">
          <w:pPr>
            <w:pStyle w:val="Titre"/>
            <w:rPr>
              <w:color w:val="4C4635" w:themeColor="text2" w:themeShade="BF"/>
            </w:rPr>
          </w:pPr>
          <w:r>
            <w:rPr>
              <w:noProof/>
              <w:color w:val="00000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editId="26C9CBD7">
                    <wp:simplePos x="0" y="0"/>
                    <wp:positionH relativeFrom="page">
                      <wp:align>left</wp:align>
                    </wp:positionH>
                    <wp:positionV relativeFrom="page">
                      <wp:align>center</wp:align>
                    </wp:positionV>
                    <wp:extent cx="7072630" cy="10058400"/>
                    <wp:effectExtent l="0" t="0" r="0" b="0"/>
                    <wp:wrapNone/>
                    <wp:docPr id="1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alias w:val="Titre"/>
                                  <w:tag w:val="Titre"/>
                                  <w:id w:val="-1519844660"/>
                                  <w:placeholder>
                                    <w:docPart w:val="D0A9B4CDCBFB485B8EA45126F7B9DBDF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7E8C" w:rsidRDefault="006C7A6A">
                                    <w:pPr>
                                      <w:pStyle w:val="Sous-titre"/>
                                      <w:spacing w:before="120"/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  <w:t>Approche Objet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</w:rPr>
                                  <w:alias w:val="Sous-titre"/>
                                  <w:id w:val="-1879006585"/>
                                  <w:placeholder>
                                    <w:docPart w:val="4738B5FBF1FB4153B58D77D2ADC964D1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7E8C" w:rsidRDefault="006C7A6A">
                                    <w:pPr>
                                      <w:pStyle w:val="Sous-titre"/>
                                      <w:rPr>
                                        <w:color w:val="DFDCB7" w:themeColor="background2"/>
                                      </w:rPr>
                                    </w:pPr>
                                    <w:r>
                                      <w:rPr>
                                        <w:color w:val="DFDCB7" w:themeColor="background2"/>
                                      </w:rPr>
                                      <w:t>Par Clément Lionel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</w:rPr>
                                  <w:alias w:val="Résumé"/>
                                  <w:id w:val="-2111879622"/>
                                  <w:placeholder>
                                    <w:docPart w:val="F298ED2465B94A60BBD3A41A010C93FB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67E8C" w:rsidRDefault="006C7A6A">
                                    <w:pPr>
                                      <w:rPr>
                                        <w:color w:val="DFDCB7" w:themeColor="background2"/>
                                      </w:rPr>
                                    </w:pPr>
                                    <w:r>
                                      <w:rPr>
                                        <w:color w:val="DFDCB7" w:themeColor="background2"/>
                                      </w:rPr>
                                      <w:t>UE 4TIN701S</w:t>
                                    </w:r>
                                  </w:p>
                                </w:sdtContent>
                              </w:sdt>
                              <w:p w:rsidR="00167E8C" w:rsidRDefault="00167E8C"/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16" o:spid="_x0000_s1028" style="position:absolute;margin-left:0;margin-top:0;width:556.9pt;height:11in;z-index:25165926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" stroked="f" strokeweight="2pt">
                    <v:fill r:id="rId8" o:title="" recolor="t" rotate="t" type="tile"/>
                    <v:imagedata recolortarget="#6d634b [3122]"/>
                    <v:path arrowok="t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DFDCB7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alias w:val="Titre"/>
                            <w:tag w:val="Titre"/>
                            <w:id w:val="-1519844660"/>
                            <w:placeholder>
                              <w:docPart w:val="D0A9B4CDCBFB485B8EA45126F7B9DBDF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67E8C" w:rsidRDefault="006C7A6A">
                              <w:pPr>
                                <w:pStyle w:val="Sous-titre"/>
                                <w:spacing w:before="120"/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  <w:t>Approche Objet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</w:rPr>
                            <w:alias w:val="Sous-titre"/>
                            <w:id w:val="-1879006585"/>
                            <w:placeholder>
                              <w:docPart w:val="4738B5FBF1FB4153B58D77D2ADC964D1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67E8C" w:rsidRDefault="006C7A6A">
                              <w:pPr>
                                <w:pStyle w:val="Sous-titre"/>
                                <w:rPr>
                                  <w:color w:val="DFDCB7" w:themeColor="background2"/>
                                </w:rPr>
                              </w:pPr>
                              <w:r>
                                <w:rPr>
                                  <w:color w:val="DFDCB7" w:themeColor="background2"/>
                                </w:rPr>
                                <w:t>Par Clément Lionel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</w:rPr>
                            <w:alias w:val="Résumé"/>
                            <w:id w:val="-2111879622"/>
                            <w:placeholder>
                              <w:docPart w:val="F298ED2465B94A60BBD3A41A010C93FB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67E8C" w:rsidRDefault="006C7A6A">
                              <w:pPr>
                                <w:rPr>
                                  <w:color w:val="DFDCB7" w:themeColor="background2"/>
                                </w:rPr>
                              </w:pPr>
                              <w:r>
                                <w:rPr>
                                  <w:color w:val="DFDCB7" w:themeColor="background2"/>
                                </w:rPr>
                                <w:t>UE 4TIN701S</w:t>
                              </w:r>
                            </w:p>
                          </w:sdtContent>
                        </w:sdt>
                        <w:p w:rsidR="00167E8C" w:rsidRDefault="00167E8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67E8C" w:rsidRDefault="00074FE4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color w:val="4C4635" w:themeColor="text2" w:themeShade="BF"/>
        </w:rPr>
        <w:id w:val="633372245"/>
        <w:placeholder>
          <w:docPart w:val="9949B6715D104279A881E2D42B4D632B"/>
        </w:placeholder>
        <w:temporary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color w:val="4C4635" w:themeColor="text2" w:themeShade="BF"/>
        </w:rPr>
      </w:sdtEndPr>
      <w:sdtContent>
        <w:p w:rsidR="00167E8C" w:rsidRDefault="006C7A6A">
          <w:pPr>
            <w:pStyle w:val="Titre"/>
            <w:rPr>
              <w:color w:val="4C4635" w:themeColor="text2" w:themeShade="BF"/>
            </w:rPr>
          </w:pPr>
          <w:r>
            <w:rPr>
              <w:color w:val="4C4635" w:themeColor="text2" w:themeShade="BF"/>
            </w:rPr>
            <w:t>Approche Objet</w:t>
          </w:r>
        </w:p>
      </w:sdtContent>
    </w:sdt>
    <w:p w:rsidR="00167E8C" w:rsidRDefault="00074FE4">
      <w:pPr>
        <w:pStyle w:val="Sous-titre"/>
      </w:pPr>
      <w:sdt>
        <w:sdtPr>
          <w:id w:val="1161806749"/>
          <w:placeholder>
            <w:docPart w:val="BDAB0BB109C94BBEB83247FACE18C26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C7A6A">
            <w:t>Par Clément Lionel</w:t>
          </w:r>
        </w:sdtContent>
      </w:sdt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01A762B" wp14:editId="42344C27">
                <wp:simplePos x="0" y="0"/>
                <wp:positionH relativeFrom="page">
                  <wp:align>outside</wp:align>
                </wp:positionH>
                <wp:positionV relativeFrom="page">
                  <wp:align>center</wp:align>
                </wp:positionV>
                <wp:extent cx="3339101" cy="10058400"/>
                <wp:effectExtent l="0" t="0" r="0" b="0"/>
                <wp:wrapTight wrapText="bothSides">
                  <wp:wrapPolygon edited="0">
                    <wp:start x="4313" y="0"/>
                    <wp:lineTo x="4313" y="21559"/>
                    <wp:lineTo x="17252" y="21559"/>
                    <wp:lineTo x="17252" y="0"/>
                    <wp:lineTo x="4313" y="0"/>
                  </wp:wrapPolygon>
                </wp:wrapTight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200" cy="10058400"/>
                          <a:chOff x="0" y="0"/>
                          <a:chExt cx="3339101" cy="10058400"/>
                        </a:xfrm>
                      </wpg:grpSpPr>
                      <wps:wsp>
                        <wps:cNvPr id="92" name="Rectangle 24"/>
                        <wps:cNvSpPr>
                          <a:spLocks/>
                        </wps:cNvSpPr>
                        <wps:spPr>
                          <a:xfrm>
                            <a:off x="698643" y="0"/>
                            <a:ext cx="1943100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-271776972"/>
                                <w:temporary/>
                                <w:showingPlcHdr/>
                              </w:sdtPr>
                              <w:sdtEndPr/>
                              <w:sdtContent>
                                <w:p w:rsidR="00167E8C" w:rsidRDefault="00074FE4">
                                  <w:pPr>
                                    <w:pStyle w:val="Titre1"/>
                                    <w:spacing w:after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[Titre de l’encadré]</w:t>
                                  </w:r>
                                </w:p>
                              </w:sdtContent>
                            </w:sdt>
                            <w:p w:rsidR="00167E8C" w:rsidRDefault="00167E8C">
                              <w:p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  <w:p w:rsidR="00000000" w:rsidRDefault="00074FE4" w:rsidP="003B5CFE"/>
                          </w:txbxContent>
                        </wps:txbx>
                        <wps:bodyPr rot="0" spcFirstLastPara="0" vertOverflow="overflow" horzOverflow="overflow" vert="horz" wrap="square" lIns="274320" tIns="3108960" rIns="27432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3339101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701A762B" id="Groupe 35" o:spid="_x0000_s1029" style="position:absolute;margin-left:211.7pt;margin-top:0;width:262.9pt;height:11in;z-index:-251653120;mso-width-percent:430;mso-height-percent:1000;mso-position-horizontal:outside;mso-position-horizontal-relative:page;mso-position-vertical:center;mso-position-vertical-relative:page;mso-width-percent:430;mso-height-percent:1000" coordsize="3339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">
                <v:rect id="Rectangle 24" o:spid="_x0000_s1030" style="position:absolute;left:6986;width:19431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" fillcolor="#a9a57c [3204]" stroked="f" strokeweight="2pt">
                  <v:path arrowok="t"/>
                  <v:textbox inset="21.6pt,244.8pt,21.6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id w:val="-271776972"/>
                          <w:temporary/>
                          <w:showingPlcHdr/>
                        </w:sdtPr>
                        <w:sdtEndPr/>
                        <w:sdtContent>
                          <w:p w:rsidR="00167E8C" w:rsidRDefault="00074FE4">
                            <w:pPr>
                              <w:pStyle w:val="Titre1"/>
                              <w:spacing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[Titre de l’encadré]</w:t>
                            </w:r>
                          </w:p>
                        </w:sdtContent>
                      </w:sdt>
                      <w:p w:rsidR="00167E8C" w:rsidRDefault="00167E8C">
                        <w:p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</w:p>
                      <w:p w:rsidR="00000000" w:rsidRDefault="00074FE4" w:rsidP="003B5CFE"/>
                    </w:txbxContent>
                  </v:textbox>
                </v:rect>
                <v:rect id="Rectangle 93" o:spid="_x0000_s1031" style="position:absolute;width:33391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" filled="f" stroked="f" strokeweight="2pt"/>
                <w10:wrap type="tight" anchorx="page" anchory="page"/>
              </v:group>
            </w:pict>
          </mc:Fallback>
        </mc:AlternateContent>
      </w:r>
    </w:p>
    <w:p w:rsidR="00167E8C" w:rsidRDefault="00167E8C" w:rsidP="003B5CFE"/>
    <w:p w:rsidR="00167E8C" w:rsidRPr="00DC143A" w:rsidRDefault="00167E8C">
      <w:bookmarkStart w:id="0" w:name="_GoBack"/>
      <w:bookmarkEnd w:id="0"/>
    </w:p>
    <w:sectPr w:rsidR="00167E8C" w:rsidRPr="00DC143A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3061" w:right="2101" w:bottom="1440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FE4" w:rsidRDefault="00074FE4">
      <w:pPr>
        <w:spacing w:after="0" w:line="240" w:lineRule="auto"/>
      </w:pPr>
      <w:r>
        <w:separator/>
      </w:r>
    </w:p>
  </w:endnote>
  <w:endnote w:type="continuationSeparator" w:id="0">
    <w:p w:rsidR="00074FE4" w:rsidRDefault="0007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EB6" w:rsidRDefault="00312EB6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6643515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2EB6" w:rsidRDefault="00312EB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qZfdg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312EB6" w:rsidRDefault="00312EB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3F94D7D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2EB6" w:rsidRDefault="00312EB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Pa5w6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312EB6" w:rsidRDefault="00312EB6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4C28D16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Parenthès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312EB6" w:rsidRDefault="00312EB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C143A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Parenthèses 7" o:spid="_x0000_s1040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" filled="t" fillcolor="#a9a57c [3204]" strokecolor="white [3212]" strokeweight="1pt">
              <v:path arrowok="t"/>
              <v:textbox inset="0,,0">
                <w:txbxContent>
                  <w:p w:rsidR="00312EB6" w:rsidRDefault="00312EB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DC143A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EB6" w:rsidRDefault="00312EB6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4F56F9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2EB6" w:rsidRDefault="00312EB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STb4Uh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312EB6" w:rsidRDefault="00312EB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66C80A7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2EB6" w:rsidRDefault="00312EB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42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D/8KyoEQIA&#10;AIM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312EB6" w:rsidRDefault="00312EB6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2347548C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Parenthès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312EB6" w:rsidRDefault="00312EB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C143A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3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" filled="t" fillcolor="#a9a57c [3204]" strokecolor="white [3212]" strokeweight="1pt">
              <v:path arrowok="t"/>
              <v:textbox inset="0,,0">
                <w:txbxContent>
                  <w:p w:rsidR="00312EB6" w:rsidRDefault="00312EB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DC143A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FE4" w:rsidRDefault="00074FE4">
      <w:pPr>
        <w:spacing w:after="0" w:line="240" w:lineRule="auto"/>
      </w:pPr>
      <w:r>
        <w:separator/>
      </w:r>
    </w:p>
  </w:footnote>
  <w:footnote w:type="continuationSeparator" w:id="0">
    <w:p w:rsidR="00074FE4" w:rsidRDefault="00074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EB6" w:rsidRDefault="00312EB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editId="148269B9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re"/>
                            <w:id w:val="-18011487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12EB6" w:rsidRDefault="00312EB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Approche Objet</w:t>
                              </w:r>
                            </w:p>
                          </w:sdtContent>
                        </w:sdt>
                        <w:p w:rsidR="00312EB6" w:rsidRDefault="00312EB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32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re"/>
                      <w:id w:val="-180114876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312EB6" w:rsidRDefault="00312EB6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Approche Objet</w:t>
                        </w:r>
                      </w:p>
                    </w:sdtContent>
                  </w:sdt>
                  <w:p w:rsidR="00312EB6" w:rsidRDefault="00312EB6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editId="6A1E9919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621A84D"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Hd7+f4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32E44B7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2EB6" w:rsidRDefault="00312EB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" fillcolor="#a9a57c [3204]" stroked="f" strokeweight="2pt">
              <v:path arrowok="t"/>
              <v:textbox>
                <w:txbxContent>
                  <w:p w:rsidR="00312EB6" w:rsidRDefault="00312EB6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editId="7B2F157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2EB6" w:rsidRDefault="00312EB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34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7PvEE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312EB6" w:rsidRDefault="00312EB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EB6" w:rsidRDefault="00312EB6">
    <w:pPr>
      <w:pStyle w:val="En-tte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5856D01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5099CAE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CzFUBa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1579F12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re"/>
                            <w:id w:val="10533625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12EB6" w:rsidRDefault="00312EB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Approche Objet</w:t>
                              </w:r>
                            </w:p>
                          </w:sdtContent>
                        </w:sdt>
                        <w:p w:rsidR="00312EB6" w:rsidRDefault="00312EB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re"/>
                      <w:id w:val="105336252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312EB6" w:rsidRDefault="00312EB6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Approche Objet</w:t>
                        </w:r>
                      </w:p>
                    </w:sdtContent>
                  </w:sdt>
                  <w:p w:rsidR="00312EB6" w:rsidRDefault="00312EB6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22617A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2EB6" w:rsidRDefault="00312EB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UESwk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312EB6" w:rsidRDefault="00312EB6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0A652B8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2EB6" w:rsidRDefault="00312EB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7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cxcF3R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312EB6" w:rsidRDefault="00312EB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6A"/>
    <w:rsid w:val="00074FE4"/>
    <w:rsid w:val="0009047A"/>
    <w:rsid w:val="00167E8C"/>
    <w:rsid w:val="00312EB6"/>
    <w:rsid w:val="003B5CFE"/>
    <w:rsid w:val="004D0397"/>
    <w:rsid w:val="006C7A6A"/>
    <w:rsid w:val="00CD7DA2"/>
    <w:rsid w:val="00D045D7"/>
    <w:rsid w:val="00DC143A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A1767"/>
  <w15:docId w15:val="{468E7804-F499-487C-A929-C8E4E50C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80"/>
      <w14:ligatures w14:val="standard"/>
      <w14:numForm w14:val="oldStyle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iCs/>
      <w:color w:val="675E47" w:themeColor="text2"/>
      <w:sz w:val="32"/>
      <w:szCs w:val="32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  <w14:numForm w14:val="oldStyle"/>
    </w:rPr>
  </w:style>
  <w:style w:type="character" w:styleId="Accentuation">
    <w:name w:val="Emphasis"/>
    <w:basedOn w:val="Policepardfaut"/>
    <w:uiPriority w:val="20"/>
    <w:qFormat/>
    <w:rPr>
      <w:i/>
      <w:iCs/>
      <w:color w:val="675E47" w:themeColor="text2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14:ligatures w14:val="standard"/>
      <w14:numForm w14:val="oldStyle"/>
    </w:rPr>
  </w:style>
  <w:style w:type="character" w:styleId="Emphaseple">
    <w:name w:val="Subtle Emphasis"/>
    <w:basedOn w:val="Policepardfaut"/>
    <w:uiPriority w:val="19"/>
    <w:qFormat/>
    <w:rPr>
      <w:i/>
      <w:iCs/>
      <w:color w:val="000000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9A57C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9CBEB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Nom">
    <w:name w:val="Nom"/>
    <w:basedOn w:val="Titre"/>
    <w:qFormat/>
    <w:rPr>
      <w:b/>
      <w:color w:val="4C4635" w:themeColor="text2" w:themeShade="BF"/>
      <w:sz w:val="28"/>
      <w:szCs w:val="28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sz w:val="21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s\Office\Templates\1036\Adjacenc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49B6715D104279A881E2D42B4D63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E47843-0573-4DEC-A8AA-66A38CC35DC2}"/>
      </w:docPartPr>
      <w:docPartBody>
        <w:p w:rsidR="00E35226" w:rsidRDefault="00E35226">
          <w:pPr>
            <w:pStyle w:val="9949B6715D104279A881E2D42B4D632B"/>
          </w:pPr>
          <w:r>
            <w:t>[Titre du document]</w:t>
          </w:r>
        </w:p>
      </w:docPartBody>
    </w:docPart>
    <w:docPart>
      <w:docPartPr>
        <w:name w:val="BDAB0BB109C94BBEB83247FACE18C2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C28FA0-422F-4537-8CA3-95205512DB9D}"/>
      </w:docPartPr>
      <w:docPartBody>
        <w:p w:rsidR="00E35226" w:rsidRDefault="00E35226">
          <w:pPr>
            <w:pStyle w:val="BDAB0BB109C94BBEB83247FACE18C26C"/>
          </w:pPr>
          <w:r>
            <w:rPr>
              <w:rStyle w:val="Textedelespacerserv"/>
            </w:rPr>
            <w:t>[Sous-titre du document]</w:t>
          </w:r>
        </w:p>
      </w:docPartBody>
    </w:docPart>
    <w:docPart>
      <w:docPartPr>
        <w:name w:val="D0A9B4CDCBFB485B8EA45126F7B9D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0F3DE1-CD2C-44B1-A079-A2743BB1074F}"/>
      </w:docPartPr>
      <w:docPartBody>
        <w:p w:rsidR="00E35226" w:rsidRDefault="00E35226">
          <w:pPr>
            <w:pStyle w:val="D0A9B4CDCBFB485B8EA45126F7B9DBDF"/>
          </w:pPr>
          <w:r>
            <w:rPr>
              <w:rFonts w:asciiTheme="majorHAnsi" w:hAnsiTheme="majorHAnsi"/>
              <w:color w:val="E7E6E6" w:themeColor="background2"/>
              <w:sz w:val="80"/>
              <w:szCs w:val="80"/>
            </w:rPr>
            <w:t>[Titre du document]</w:t>
          </w:r>
        </w:p>
      </w:docPartBody>
    </w:docPart>
    <w:docPart>
      <w:docPartPr>
        <w:name w:val="4738B5FBF1FB4153B58D77D2ADC964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76B67-57F0-4164-9E88-30B165F6E9D5}"/>
      </w:docPartPr>
      <w:docPartBody>
        <w:p w:rsidR="00E35226" w:rsidRDefault="00E35226">
          <w:pPr>
            <w:pStyle w:val="4738B5FBF1FB4153B58D77D2ADC964D1"/>
          </w:pPr>
          <w:r>
            <w:rPr>
              <w:color w:val="E7E6E6" w:themeColor="background2"/>
            </w:rPr>
            <w:t>[Sous-titre du document]</w:t>
          </w:r>
        </w:p>
      </w:docPartBody>
    </w:docPart>
    <w:docPart>
      <w:docPartPr>
        <w:name w:val="F298ED2465B94A60BBD3A41A010C93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E1C6F9-A6B0-4D08-BF59-24185468EA92}"/>
      </w:docPartPr>
      <w:docPartBody>
        <w:p w:rsidR="00E35226" w:rsidRDefault="00E35226">
          <w:pPr>
            <w:pStyle w:val="F298ED2465B94A60BBD3A41A010C93FB"/>
          </w:pPr>
          <w:r>
            <w:rPr>
              <w:color w:val="E7E6E6" w:themeColor="background2"/>
            </w:rPr>
            <w:t>[Tapez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26"/>
    <w:rsid w:val="00E3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z w:val="32"/>
      <w:szCs w:val="32"/>
      <w14:numForm w14:val="oldSty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E74B5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949B6715D104279A881E2D42B4D632B">
    <w:name w:val="9949B6715D104279A881E2D42B4D632B"/>
  </w:style>
  <w:style w:type="character" w:styleId="Textedelespacerserv">
    <w:name w:val="Placeholder Text"/>
    <w:basedOn w:val="Policepardfaut"/>
    <w:uiPriority w:val="99"/>
    <w:rsid w:val="00E35226"/>
    <w:rPr>
      <w:color w:val="808080"/>
    </w:rPr>
  </w:style>
  <w:style w:type="paragraph" w:customStyle="1" w:styleId="BDAB0BB109C94BBEB83247FACE18C26C">
    <w:name w:val="BDAB0BB109C94BBEB83247FACE18C26C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olor w:val="5B9BD5" w:themeColor="accent1"/>
      <w:sz w:val="32"/>
      <w:szCs w:val="32"/>
      <w14:numForm w14:val="oldSty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olor w:val="2E74B5" w:themeColor="accent1" w:themeShade="BF"/>
      <w:sz w:val="24"/>
    </w:rPr>
  </w:style>
  <w:style w:type="paragraph" w:customStyle="1" w:styleId="98FFE9B4567540B68E46410647239A8E">
    <w:name w:val="98FFE9B4567540B68E46410647239A8E"/>
  </w:style>
  <w:style w:type="paragraph" w:customStyle="1" w:styleId="D0A9B4CDCBFB485B8EA45126F7B9DBDF">
    <w:name w:val="D0A9B4CDCBFB485B8EA45126F7B9DBDF"/>
  </w:style>
  <w:style w:type="paragraph" w:customStyle="1" w:styleId="4738B5FBF1FB4153B58D77D2ADC964D1">
    <w:name w:val="4738B5FBF1FB4153B58D77D2ADC964D1"/>
  </w:style>
  <w:style w:type="paragraph" w:customStyle="1" w:styleId="F298ED2465B94A60BBD3A41A010C93FB">
    <w:name w:val="F298ED2465B94A60BBD3A41A010C93FB"/>
  </w:style>
  <w:style w:type="paragraph" w:customStyle="1" w:styleId="92077AB1C8F14730BFD140783A81151F">
    <w:name w:val="92077AB1C8F14730BFD140783A81151F"/>
  </w:style>
  <w:style w:type="paragraph" w:customStyle="1" w:styleId="8B2CB42F95AA407E989C813293E9CAE0">
    <w:name w:val="8B2CB42F95AA407E989C813293E9CAE0"/>
    <w:rsid w:val="00E35226"/>
  </w:style>
  <w:style w:type="paragraph" w:customStyle="1" w:styleId="B47E6B4C981E47F7B9DBECFA79B7CF57">
    <w:name w:val="B47E6B4C981E47F7B9DBECFA79B7CF57"/>
    <w:rsid w:val="00E35226"/>
  </w:style>
  <w:style w:type="paragraph" w:customStyle="1" w:styleId="993DCB1984E44130B2B13A407F570BAC">
    <w:name w:val="993DCB1984E44130B2B13A407F570BAC"/>
    <w:rsid w:val="00E35226"/>
  </w:style>
  <w:style w:type="paragraph" w:customStyle="1" w:styleId="1C45A265C2F3452586DAD724E3349287">
    <w:name w:val="1C45A265C2F3452586DAD724E3349287"/>
    <w:rsid w:val="00E35226"/>
  </w:style>
  <w:style w:type="paragraph" w:customStyle="1" w:styleId="FC62D292237A4A53AF953ABC3818BC9D">
    <w:name w:val="FC62D292237A4A53AF953ABC3818BC9D"/>
    <w:rsid w:val="00E35226"/>
  </w:style>
  <w:style w:type="paragraph" w:customStyle="1" w:styleId="077C2F336026419B804975A55562DE02">
    <w:name w:val="077C2F336026419B804975A55562DE02"/>
    <w:rsid w:val="00E35226"/>
  </w:style>
  <w:style w:type="paragraph" w:customStyle="1" w:styleId="D419B1C133D44CFE86B73C77F2381664">
    <w:name w:val="D419B1C133D44CFE86B73C77F2381664"/>
    <w:rsid w:val="00E35226"/>
  </w:style>
  <w:style w:type="paragraph" w:customStyle="1" w:styleId="97BA28E1865249BBA0D194DC48411F17">
    <w:name w:val="97BA28E1865249BBA0D194DC48411F17"/>
    <w:rsid w:val="00E35226"/>
  </w:style>
  <w:style w:type="paragraph" w:customStyle="1" w:styleId="D65D7EB635844059990495191E677F45">
    <w:name w:val="D65D7EB635844059990495191E677F45"/>
    <w:rsid w:val="00E35226"/>
  </w:style>
  <w:style w:type="paragraph" w:customStyle="1" w:styleId="C3342B0FA16F4CD086AB87A880D8EF9E">
    <w:name w:val="C3342B0FA16F4CD086AB87A880D8EF9E"/>
    <w:rsid w:val="00E35226"/>
  </w:style>
  <w:style w:type="paragraph" w:customStyle="1" w:styleId="2B5980BF45A244E3844E097A9E2CB996">
    <w:name w:val="2B5980BF45A244E3844E097A9E2CB996"/>
    <w:rsid w:val="00E35226"/>
  </w:style>
  <w:style w:type="paragraph" w:customStyle="1" w:styleId="A6B731766E654FC29D8D1EC512FB9AB0">
    <w:name w:val="A6B731766E654FC29D8D1EC512FB9AB0"/>
    <w:rsid w:val="00E35226"/>
  </w:style>
  <w:style w:type="paragraph" w:customStyle="1" w:styleId="7E57383EC1A14DD693326780CA1E7E81">
    <w:name w:val="7E57383EC1A14DD693326780CA1E7E81"/>
    <w:rsid w:val="00E35226"/>
  </w:style>
  <w:style w:type="paragraph" w:customStyle="1" w:styleId="5307B4D0671346CD9D6AB358C68AC63D">
    <w:name w:val="5307B4D0671346CD9D6AB358C68AC63D"/>
    <w:rsid w:val="00E35226"/>
  </w:style>
  <w:style w:type="paragraph" w:customStyle="1" w:styleId="0718B494840C48FBBDC741DA456F6173">
    <w:name w:val="0718B494840C48FBBDC741DA456F6173"/>
    <w:rsid w:val="00E35226"/>
  </w:style>
  <w:style w:type="paragraph" w:customStyle="1" w:styleId="7B5435E3C67A4A20A92979F4A5C1D4CD">
    <w:name w:val="7B5435E3C67A4A20A92979F4A5C1D4CD"/>
    <w:rsid w:val="00E35226"/>
  </w:style>
  <w:style w:type="paragraph" w:customStyle="1" w:styleId="EDB187B2FD954E62B309E859E62EB438">
    <w:name w:val="EDB187B2FD954E62B309E859E62EB438"/>
    <w:rsid w:val="00E35226"/>
  </w:style>
  <w:style w:type="paragraph" w:customStyle="1" w:styleId="292FC76D8F0A4D17AAB6A0433C30A4EE">
    <w:name w:val="292FC76D8F0A4D17AAB6A0433C30A4EE"/>
    <w:rsid w:val="00E35226"/>
  </w:style>
  <w:style w:type="paragraph" w:customStyle="1" w:styleId="2CF7F36483DF41D383DD21EBA03C02E5">
    <w:name w:val="2CF7F36483DF41D383DD21EBA03C02E5"/>
    <w:rsid w:val="00E35226"/>
  </w:style>
  <w:style w:type="paragraph" w:customStyle="1" w:styleId="AA49BB02BB994B37B1056F3A21CAA5B5">
    <w:name w:val="AA49BB02BB994B37B1056F3A21CAA5B5"/>
    <w:rsid w:val="00E35226"/>
  </w:style>
  <w:style w:type="paragraph" w:customStyle="1" w:styleId="844366B2D0DB43CAB2CCB9ADE595DF7A">
    <w:name w:val="844366B2D0DB43CAB2CCB9ADE595DF7A"/>
    <w:rsid w:val="00E35226"/>
  </w:style>
  <w:style w:type="paragraph" w:customStyle="1" w:styleId="BAE5BD1746924D6291FA8ACC25585B48">
    <w:name w:val="BAE5BD1746924D6291FA8ACC25585B48"/>
    <w:rsid w:val="00E35226"/>
  </w:style>
  <w:style w:type="paragraph" w:customStyle="1" w:styleId="144D02394F72464F87FE219464849A67">
    <w:name w:val="144D02394F72464F87FE219464849A67"/>
    <w:rsid w:val="00E35226"/>
  </w:style>
  <w:style w:type="paragraph" w:customStyle="1" w:styleId="5018EFB624E54E84ABAFC231DADF2043">
    <w:name w:val="5018EFB624E54E84ABAFC231DADF2043"/>
    <w:rsid w:val="00E35226"/>
  </w:style>
  <w:style w:type="paragraph" w:customStyle="1" w:styleId="2F1977F9A0B64CE0BE315967C5D65EEB">
    <w:name w:val="2F1977F9A0B64CE0BE315967C5D65EEB"/>
    <w:rsid w:val="00E35226"/>
  </w:style>
  <w:style w:type="paragraph" w:customStyle="1" w:styleId="8660AC5CAE5446C0BC42D4A6CBE33AD0">
    <w:name w:val="8660AC5CAE5446C0BC42D4A6CBE33AD0"/>
    <w:rsid w:val="00E35226"/>
  </w:style>
  <w:style w:type="paragraph" w:customStyle="1" w:styleId="2CD83D48CE7D44B791134FEEEF86B98C">
    <w:name w:val="2CD83D48CE7D44B791134FEEEF86B98C"/>
    <w:rsid w:val="00E35226"/>
  </w:style>
  <w:style w:type="paragraph" w:customStyle="1" w:styleId="1043B1837FBA43DB863FF3A137DEAF09">
    <w:name w:val="1043B1837FBA43DB863FF3A137DEAF09"/>
    <w:rsid w:val="00E35226"/>
  </w:style>
  <w:style w:type="paragraph" w:customStyle="1" w:styleId="E575DC0F37AD42C18F0B99042E37E396">
    <w:name w:val="E575DC0F37AD42C18F0B99042E37E396"/>
    <w:rsid w:val="00E35226"/>
  </w:style>
  <w:style w:type="paragraph" w:customStyle="1" w:styleId="AF77C813DFD8441A8BBA6CDD4632EBBA">
    <w:name w:val="AF77C813DFD8441A8BBA6CDD4632EBBA"/>
    <w:rsid w:val="00E35226"/>
  </w:style>
  <w:style w:type="paragraph" w:customStyle="1" w:styleId="A2963CAF86EF46F2904E77C4178B0432">
    <w:name w:val="A2963CAF86EF46F2904E77C4178B0432"/>
    <w:rsid w:val="00E35226"/>
  </w:style>
  <w:style w:type="paragraph" w:customStyle="1" w:styleId="83F4BF0D242945D2983F02D5CA671888">
    <w:name w:val="83F4BF0D242945D2983F02D5CA671888"/>
    <w:rsid w:val="00E35226"/>
  </w:style>
  <w:style w:type="paragraph" w:customStyle="1" w:styleId="CB976E59E3754125AF5FFE5B961619F5">
    <w:name w:val="CB976E59E3754125AF5FFE5B961619F5"/>
    <w:rsid w:val="00E35226"/>
  </w:style>
  <w:style w:type="paragraph" w:customStyle="1" w:styleId="BF9FABEE1E3F4863AA5AD0937DD68584">
    <w:name w:val="BF9FABEE1E3F4863AA5AD0937DD68584"/>
    <w:rsid w:val="00E35226"/>
  </w:style>
  <w:style w:type="paragraph" w:customStyle="1" w:styleId="351F328D393F4791BF2C2A4436A93931">
    <w:name w:val="351F328D393F4791BF2C2A4436A93931"/>
    <w:rsid w:val="00E35226"/>
  </w:style>
  <w:style w:type="paragraph" w:customStyle="1" w:styleId="BB31B663F36746DABF9B97B5C6330E08">
    <w:name w:val="BB31B663F36746DABF9B97B5C6330E08"/>
    <w:rsid w:val="00E35226"/>
  </w:style>
  <w:style w:type="paragraph" w:customStyle="1" w:styleId="F83F04FC6D5F400D8BF2DA610DD72010">
    <w:name w:val="F83F04FC6D5F400D8BF2DA610DD72010"/>
    <w:rsid w:val="00E35226"/>
  </w:style>
  <w:style w:type="paragraph" w:customStyle="1" w:styleId="D0B75100FCA2416AAA81CC95367FC603">
    <w:name w:val="D0B75100FCA2416AAA81CC95367FC603"/>
    <w:rsid w:val="00E35226"/>
  </w:style>
  <w:style w:type="paragraph" w:customStyle="1" w:styleId="CA2F2E9593BE474C8B9D1FBC244F8048">
    <w:name w:val="CA2F2E9593BE474C8B9D1FBC244F8048"/>
    <w:rsid w:val="00E35226"/>
  </w:style>
  <w:style w:type="paragraph" w:customStyle="1" w:styleId="BDEFE6FC14D147D0BCA29160BA6333B2">
    <w:name w:val="BDEFE6FC14D147D0BCA29160BA6333B2"/>
    <w:rsid w:val="00E35226"/>
  </w:style>
  <w:style w:type="paragraph" w:customStyle="1" w:styleId="BAE4AA703EEE4D23998C2FB03BBBD434">
    <w:name w:val="BAE4AA703EEE4D23998C2FB03BBBD434"/>
    <w:rsid w:val="00E35226"/>
  </w:style>
  <w:style w:type="paragraph" w:customStyle="1" w:styleId="914AE79528E3467B808DB10769F3E4C3">
    <w:name w:val="914AE79528E3467B808DB10769F3E4C3"/>
    <w:rsid w:val="00E35226"/>
  </w:style>
  <w:style w:type="paragraph" w:customStyle="1" w:styleId="A5B256FB0D2C4538847915AF80A06766">
    <w:name w:val="A5B256FB0D2C4538847915AF80A06766"/>
    <w:rsid w:val="00E35226"/>
  </w:style>
  <w:style w:type="paragraph" w:customStyle="1" w:styleId="469BA87AC9BA46F49746B0325268826F">
    <w:name w:val="469BA87AC9BA46F49746B0325268826F"/>
    <w:rsid w:val="00E35226"/>
  </w:style>
  <w:style w:type="paragraph" w:customStyle="1" w:styleId="2392802DFBA040CB9248CF93AA7E22AB">
    <w:name w:val="2392802DFBA040CB9248CF93AA7E22AB"/>
    <w:rsid w:val="00E35226"/>
  </w:style>
  <w:style w:type="paragraph" w:customStyle="1" w:styleId="89FA2A9082424F20ABCBDB67845C5A7D">
    <w:name w:val="89FA2A9082424F20ABCBDB67845C5A7D"/>
    <w:rsid w:val="00E35226"/>
  </w:style>
  <w:style w:type="paragraph" w:customStyle="1" w:styleId="85CF6171CF8B4891BF05E882D10DEB6D">
    <w:name w:val="85CF6171CF8B4891BF05E882D10DEB6D"/>
    <w:rsid w:val="00E35226"/>
  </w:style>
  <w:style w:type="paragraph" w:customStyle="1" w:styleId="C80E5170D9154C6C909A054A376C9395">
    <w:name w:val="C80E5170D9154C6C909A054A376C9395"/>
    <w:rsid w:val="00E35226"/>
  </w:style>
  <w:style w:type="paragraph" w:customStyle="1" w:styleId="37C244ABC99F42F69FF9006744A5F26F">
    <w:name w:val="37C244ABC99F42F69FF9006744A5F26F"/>
    <w:rsid w:val="00E35226"/>
  </w:style>
  <w:style w:type="paragraph" w:customStyle="1" w:styleId="5D2112D844E0453A85FF450451E2C0D9">
    <w:name w:val="5D2112D844E0453A85FF450451E2C0D9"/>
    <w:rsid w:val="00E35226"/>
  </w:style>
  <w:style w:type="paragraph" w:customStyle="1" w:styleId="BDF9F3245B73457092738DD619155CC0">
    <w:name w:val="BDF9F3245B73457092738DD619155CC0"/>
    <w:rsid w:val="00E35226"/>
  </w:style>
  <w:style w:type="paragraph" w:customStyle="1" w:styleId="DEF86115A3D54EA5B6D96AC233B63AA9">
    <w:name w:val="DEF86115A3D54EA5B6D96AC233B63AA9"/>
    <w:rsid w:val="00E35226"/>
  </w:style>
  <w:style w:type="paragraph" w:customStyle="1" w:styleId="BE1D7C9AD6DD410DA2D88C84EB993E23">
    <w:name w:val="BE1D7C9AD6DD410DA2D88C84EB993E23"/>
    <w:rsid w:val="00E35226"/>
  </w:style>
  <w:style w:type="paragraph" w:customStyle="1" w:styleId="BBD457DC6FC2454C921A889AA1D9B11B">
    <w:name w:val="BBD457DC6FC2454C921A889AA1D9B11B"/>
    <w:rsid w:val="00E35226"/>
  </w:style>
  <w:style w:type="paragraph" w:customStyle="1" w:styleId="781D0513ADA244839DE7ADA1691A301E">
    <w:name w:val="781D0513ADA244839DE7ADA1691A301E"/>
    <w:rsid w:val="00E35226"/>
  </w:style>
  <w:style w:type="paragraph" w:customStyle="1" w:styleId="284D4BA3001C49899AB6297CBE03A694">
    <w:name w:val="284D4BA3001C49899AB6297CBE03A694"/>
    <w:rsid w:val="00E35226"/>
  </w:style>
  <w:style w:type="paragraph" w:customStyle="1" w:styleId="8165D317E60642DFBFF08AFC7D3724D2">
    <w:name w:val="8165D317E60642DFBFF08AFC7D3724D2"/>
    <w:rsid w:val="00E35226"/>
  </w:style>
  <w:style w:type="paragraph" w:customStyle="1" w:styleId="A6212B94DD2F46BDB7060D6B62425954">
    <w:name w:val="A6212B94DD2F46BDB7060D6B62425954"/>
    <w:rsid w:val="00E35226"/>
  </w:style>
  <w:style w:type="paragraph" w:customStyle="1" w:styleId="638A0BF24FBB4DCBAE7E9FD777D147BA">
    <w:name w:val="638A0BF24FBB4DCBAE7E9FD777D147BA"/>
    <w:rsid w:val="00E35226"/>
  </w:style>
  <w:style w:type="paragraph" w:customStyle="1" w:styleId="2570928773B440ACB4DB255433268B28">
    <w:name w:val="2570928773B440ACB4DB255433268B28"/>
    <w:rsid w:val="00E35226"/>
  </w:style>
  <w:style w:type="paragraph" w:customStyle="1" w:styleId="5637ABFAE786465E8F9D7806590B4921">
    <w:name w:val="5637ABFAE786465E8F9D7806590B4921"/>
    <w:rsid w:val="00E35226"/>
  </w:style>
  <w:style w:type="paragraph" w:customStyle="1" w:styleId="2BDD86630ED64810BCFB85F15C0E9874">
    <w:name w:val="2BDD86630ED64810BCFB85F15C0E9874"/>
    <w:rsid w:val="00E35226"/>
  </w:style>
  <w:style w:type="paragraph" w:customStyle="1" w:styleId="2D48098CC7F34408AF50053858BBF4EC">
    <w:name w:val="2D48098CC7F34408AF50053858BBF4EC"/>
    <w:rsid w:val="00E35226"/>
  </w:style>
  <w:style w:type="paragraph" w:customStyle="1" w:styleId="1800DE435B40476290E002AB19E61D94">
    <w:name w:val="1800DE435B40476290E002AB19E61D94"/>
    <w:rsid w:val="00E35226"/>
  </w:style>
  <w:style w:type="paragraph" w:customStyle="1" w:styleId="D6A724FEA17A42D6882FD28F3724F618">
    <w:name w:val="D6A724FEA17A42D6882FD28F3724F618"/>
    <w:rsid w:val="00E35226"/>
  </w:style>
  <w:style w:type="paragraph" w:customStyle="1" w:styleId="C2868A1B40944D2FAF222E80219DAEF7">
    <w:name w:val="C2868A1B40944D2FAF222E80219DAEF7"/>
    <w:rsid w:val="00E35226"/>
  </w:style>
  <w:style w:type="paragraph" w:customStyle="1" w:styleId="98BB1A4FD29644C8834D8EAD979983C4">
    <w:name w:val="98BB1A4FD29644C8834D8EAD979983C4"/>
    <w:rsid w:val="00E35226"/>
  </w:style>
  <w:style w:type="paragraph" w:customStyle="1" w:styleId="54BFA23F0A474CB4A0227A3930EC5E83">
    <w:name w:val="54BFA23F0A474CB4A0227A3930EC5E83"/>
    <w:rsid w:val="00E35226"/>
  </w:style>
  <w:style w:type="paragraph" w:customStyle="1" w:styleId="3A6F6B3769834CD3ABD9ACE1BAE7982F">
    <w:name w:val="3A6F6B3769834CD3ABD9ACE1BAE7982F"/>
    <w:rsid w:val="00E35226"/>
  </w:style>
  <w:style w:type="paragraph" w:customStyle="1" w:styleId="83071896B4D2472087EDB48A139A3CB4">
    <w:name w:val="83071896B4D2472087EDB48A139A3CB4"/>
    <w:rsid w:val="00E35226"/>
  </w:style>
  <w:style w:type="paragraph" w:customStyle="1" w:styleId="5DC1440EA30449AB9765DE817DF3E864">
    <w:name w:val="5DC1440EA30449AB9765DE817DF3E864"/>
    <w:rsid w:val="00E35226"/>
  </w:style>
  <w:style w:type="paragraph" w:customStyle="1" w:styleId="8E9FE8299A5D4A019D3D903ABAF0D5F6">
    <w:name w:val="8E9FE8299A5D4A019D3D903ABAF0D5F6"/>
    <w:rsid w:val="00E35226"/>
  </w:style>
  <w:style w:type="paragraph" w:customStyle="1" w:styleId="BBA2A55EB18E47D1AD44ECD3B149D8E2">
    <w:name w:val="BBA2A55EB18E47D1AD44ECD3B149D8E2"/>
    <w:rsid w:val="00E35226"/>
  </w:style>
  <w:style w:type="paragraph" w:customStyle="1" w:styleId="2BAA282E606244B8B74D05DAB8DED573">
    <w:name w:val="2BAA282E606244B8B74D05DAB8DED573"/>
    <w:rsid w:val="00E35226"/>
  </w:style>
  <w:style w:type="paragraph" w:customStyle="1" w:styleId="76B08430637649378918F2C6C3887F1A">
    <w:name w:val="76B08430637649378918F2C6C3887F1A"/>
    <w:rsid w:val="00E35226"/>
  </w:style>
  <w:style w:type="paragraph" w:customStyle="1" w:styleId="8537004DD20B45A0A64A71F6DF85A3B6">
    <w:name w:val="8537004DD20B45A0A64A71F6DF85A3B6"/>
    <w:rsid w:val="00E35226"/>
  </w:style>
  <w:style w:type="paragraph" w:customStyle="1" w:styleId="E151D272C844405C8CA08162EE9E004F">
    <w:name w:val="E151D272C844405C8CA08162EE9E004F"/>
    <w:rsid w:val="00E35226"/>
  </w:style>
  <w:style w:type="paragraph" w:customStyle="1" w:styleId="E224834B165149AA94DF93CBB7EE01C5">
    <w:name w:val="E224834B165149AA94DF93CBB7EE01C5"/>
    <w:rsid w:val="00E35226"/>
  </w:style>
  <w:style w:type="paragraph" w:customStyle="1" w:styleId="EB8DD4A21B234FBA97A8F3A6D20BACCE">
    <w:name w:val="EB8DD4A21B234FBA97A8F3A6D20BACCE"/>
    <w:rsid w:val="00E35226"/>
  </w:style>
  <w:style w:type="paragraph" w:customStyle="1" w:styleId="4CB782BBC1004354B3309E8CD15ACEC2">
    <w:name w:val="4CB782BBC1004354B3309E8CD15ACEC2"/>
    <w:rsid w:val="00E35226"/>
  </w:style>
  <w:style w:type="paragraph" w:customStyle="1" w:styleId="D4780EA755DC4337B5CD089C7D262AA9">
    <w:name w:val="D4780EA755DC4337B5CD089C7D262AA9"/>
    <w:rsid w:val="00E35226"/>
  </w:style>
  <w:style w:type="paragraph" w:customStyle="1" w:styleId="608D718E9A3D48999D6644B4F9183441">
    <w:name w:val="608D718E9A3D48999D6644B4F9183441"/>
    <w:rsid w:val="00E35226"/>
  </w:style>
  <w:style w:type="paragraph" w:customStyle="1" w:styleId="E652377843C54C99971DB0E47DD7C69B">
    <w:name w:val="E652377843C54C99971DB0E47DD7C69B"/>
    <w:rsid w:val="00E35226"/>
  </w:style>
  <w:style w:type="paragraph" w:customStyle="1" w:styleId="B7757896B48141229B13BDA32B3F8DDD">
    <w:name w:val="B7757896B48141229B13BDA32B3F8DDD"/>
    <w:rsid w:val="00E35226"/>
  </w:style>
  <w:style w:type="paragraph" w:customStyle="1" w:styleId="124D93731D7743B28B293F9994F3E5B2">
    <w:name w:val="124D93731D7743B28B293F9994F3E5B2"/>
    <w:rsid w:val="00E35226"/>
  </w:style>
  <w:style w:type="paragraph" w:customStyle="1" w:styleId="A3E544FB18B247F782661A0CDE70CCE9">
    <w:name w:val="A3E544FB18B247F782661A0CDE70CCE9"/>
    <w:rsid w:val="00E35226"/>
  </w:style>
  <w:style w:type="paragraph" w:customStyle="1" w:styleId="72F3BB33680547738846B225CAC061BB">
    <w:name w:val="72F3BB33680547738846B225CAC061BB"/>
    <w:rsid w:val="00E35226"/>
  </w:style>
  <w:style w:type="paragraph" w:customStyle="1" w:styleId="3E30B8BAE2E74CDD9BB1DBB853F5E6A0">
    <w:name w:val="3E30B8BAE2E74CDD9BB1DBB853F5E6A0"/>
    <w:rsid w:val="00E35226"/>
  </w:style>
  <w:style w:type="paragraph" w:customStyle="1" w:styleId="188EDEC14F0C4ED8AD05CCE90EBE6828">
    <w:name w:val="188EDEC14F0C4ED8AD05CCE90EBE6828"/>
    <w:rsid w:val="00E35226"/>
  </w:style>
  <w:style w:type="paragraph" w:customStyle="1" w:styleId="C0DC28F42AED42DEA9E5E05092E90CD6">
    <w:name w:val="C0DC28F42AED42DEA9E5E05092E90CD6"/>
    <w:rsid w:val="00E35226"/>
  </w:style>
  <w:style w:type="paragraph" w:customStyle="1" w:styleId="6039B84B0632433AA3839484B37BF3D8">
    <w:name w:val="6039B84B0632433AA3839484B37BF3D8"/>
    <w:rsid w:val="00E35226"/>
  </w:style>
  <w:style w:type="paragraph" w:customStyle="1" w:styleId="1B07A3B35EC948F4953AFC33EBB18D57">
    <w:name w:val="1B07A3B35EC948F4953AFC33EBB18D57"/>
    <w:rsid w:val="00E35226"/>
  </w:style>
  <w:style w:type="paragraph" w:customStyle="1" w:styleId="9521C079810746DABA7CF80FC73E228A">
    <w:name w:val="9521C079810746DABA7CF80FC73E228A"/>
    <w:rsid w:val="00E35226"/>
  </w:style>
  <w:style w:type="paragraph" w:customStyle="1" w:styleId="1BE61FD9718A4927A21CC98251740DA0">
    <w:name w:val="1BE61FD9718A4927A21CC98251740DA0"/>
    <w:rsid w:val="00E35226"/>
  </w:style>
  <w:style w:type="paragraph" w:customStyle="1" w:styleId="9F0B0D7D90E541ABA4692321583FAA3B">
    <w:name w:val="9F0B0D7D90E541ABA4692321583FAA3B"/>
    <w:rsid w:val="00E35226"/>
  </w:style>
  <w:style w:type="paragraph" w:customStyle="1" w:styleId="47A8614B513F4073A62D6DE726483FB8">
    <w:name w:val="47A8614B513F4073A62D6DE726483FB8"/>
    <w:rsid w:val="00E35226"/>
  </w:style>
  <w:style w:type="paragraph" w:customStyle="1" w:styleId="24AD82C0225C42998E129BCF0D3FB448">
    <w:name w:val="24AD82C0225C42998E129BCF0D3FB448"/>
    <w:rsid w:val="00E35226"/>
  </w:style>
  <w:style w:type="paragraph" w:customStyle="1" w:styleId="FA8E0B9EF9534D999AEED364A77634FB">
    <w:name w:val="FA8E0B9EF9534D999AEED364A77634FB"/>
    <w:rsid w:val="00E35226"/>
  </w:style>
  <w:style w:type="paragraph" w:customStyle="1" w:styleId="2690C11D44FA41A586ADBA9CFFCED71B">
    <w:name w:val="2690C11D44FA41A586ADBA9CFFCED71B"/>
    <w:rsid w:val="00E35226"/>
  </w:style>
  <w:style w:type="paragraph" w:customStyle="1" w:styleId="2E08802E8C9B43BF962B77E1C6FF6972">
    <w:name w:val="2E08802E8C9B43BF962B77E1C6FF6972"/>
    <w:rsid w:val="00E35226"/>
  </w:style>
  <w:style w:type="paragraph" w:customStyle="1" w:styleId="9D977B54A58747138CD2AAF171205E94">
    <w:name w:val="9D977B54A58747138CD2AAF171205E94"/>
    <w:rsid w:val="00E35226"/>
  </w:style>
  <w:style w:type="paragraph" w:customStyle="1" w:styleId="5C5F519C4C6C4358B4BFD220ECDF5F56">
    <w:name w:val="5C5F519C4C6C4358B4BFD220ECDF5F56"/>
    <w:rsid w:val="00E35226"/>
  </w:style>
  <w:style w:type="paragraph" w:customStyle="1" w:styleId="C9958D3731DA4570828624136DEF1565">
    <w:name w:val="C9958D3731DA4570828624136DEF1565"/>
    <w:rsid w:val="00E35226"/>
  </w:style>
  <w:style w:type="paragraph" w:customStyle="1" w:styleId="17AC19FDCD1E42CB93512061436F87D6">
    <w:name w:val="17AC19FDCD1E42CB93512061436F87D6"/>
    <w:rsid w:val="00E35226"/>
  </w:style>
  <w:style w:type="paragraph" w:customStyle="1" w:styleId="9297967E542549A3948AAECD34CAF254">
    <w:name w:val="9297967E542549A3948AAECD34CAF254"/>
    <w:rsid w:val="00E35226"/>
  </w:style>
  <w:style w:type="paragraph" w:customStyle="1" w:styleId="8FA04ACD3A064F0286261141DBF0D3F3">
    <w:name w:val="8FA04ACD3A064F0286261141DBF0D3F3"/>
    <w:rsid w:val="00E35226"/>
  </w:style>
  <w:style w:type="paragraph" w:customStyle="1" w:styleId="C375E4F06F6A4E699FE37FA076EDCAB2">
    <w:name w:val="C375E4F06F6A4E699FE37FA076EDCAB2"/>
    <w:rsid w:val="00E35226"/>
  </w:style>
  <w:style w:type="paragraph" w:customStyle="1" w:styleId="ED7D6C74BD5F488882B465BCC82FC197">
    <w:name w:val="ED7D6C74BD5F488882B465BCC82FC197"/>
    <w:rsid w:val="00E35226"/>
  </w:style>
  <w:style w:type="paragraph" w:customStyle="1" w:styleId="BD5CD44A64644E5492FAF4F7A2BEA9B0">
    <w:name w:val="BD5CD44A64644E5492FAF4F7A2BEA9B0"/>
    <w:rsid w:val="00E35226"/>
  </w:style>
  <w:style w:type="paragraph" w:customStyle="1" w:styleId="C211F8C82A1F43229454455779A15DD0">
    <w:name w:val="C211F8C82A1F43229454455779A15DD0"/>
    <w:rsid w:val="00E35226"/>
  </w:style>
  <w:style w:type="paragraph" w:customStyle="1" w:styleId="C18B4ABB496A44E3A04954FD6B03C480">
    <w:name w:val="C18B4ABB496A44E3A04954FD6B03C480"/>
    <w:rsid w:val="00E35226"/>
  </w:style>
  <w:style w:type="paragraph" w:customStyle="1" w:styleId="E91D2C6C94F040ADA0D413899DE6C1D5">
    <w:name w:val="E91D2C6C94F040ADA0D413899DE6C1D5"/>
    <w:rsid w:val="00E35226"/>
  </w:style>
  <w:style w:type="paragraph" w:customStyle="1" w:styleId="645CD374B76D4E3D8C90D1E3AD8E3582">
    <w:name w:val="645CD374B76D4E3D8C90D1E3AD8E3582"/>
    <w:rsid w:val="00E35226"/>
  </w:style>
  <w:style w:type="paragraph" w:customStyle="1" w:styleId="58B3311CB4EC4DA69082DF0D10A69844">
    <w:name w:val="58B3311CB4EC4DA69082DF0D10A69844"/>
    <w:rsid w:val="00E35226"/>
  </w:style>
  <w:style w:type="paragraph" w:customStyle="1" w:styleId="9E09BB8AE6664D2790BF5AFE6EB79F7D">
    <w:name w:val="9E09BB8AE6664D2790BF5AFE6EB79F7D"/>
    <w:rsid w:val="00E35226"/>
  </w:style>
  <w:style w:type="paragraph" w:customStyle="1" w:styleId="45FABD35ED854935B99AAA49985556EC">
    <w:name w:val="45FABD35ED854935B99AAA49985556EC"/>
    <w:rsid w:val="00E35226"/>
  </w:style>
  <w:style w:type="paragraph" w:customStyle="1" w:styleId="97C9800BF3044B059FEBFC084BBB3E85">
    <w:name w:val="97C9800BF3044B059FEBFC084BBB3E85"/>
    <w:rsid w:val="00E35226"/>
  </w:style>
  <w:style w:type="paragraph" w:customStyle="1" w:styleId="109F6CAD3F4C4161BC150A232AE7BE81">
    <w:name w:val="109F6CAD3F4C4161BC150A232AE7BE81"/>
    <w:rsid w:val="00E35226"/>
  </w:style>
  <w:style w:type="paragraph" w:customStyle="1" w:styleId="AA040B4362984DA482421ECF43B5AC31">
    <w:name w:val="AA040B4362984DA482421ECF43B5AC31"/>
    <w:rsid w:val="00E35226"/>
  </w:style>
  <w:style w:type="paragraph" w:customStyle="1" w:styleId="DF523D25E729486CAE36BB7AF7C69077">
    <w:name w:val="DF523D25E729486CAE36BB7AF7C69077"/>
    <w:rsid w:val="00E35226"/>
  </w:style>
  <w:style w:type="paragraph" w:customStyle="1" w:styleId="06207E2B2B3E4E308662E893AB88BFBC">
    <w:name w:val="06207E2B2B3E4E308662E893AB88BFBC"/>
    <w:rsid w:val="00E35226"/>
  </w:style>
  <w:style w:type="paragraph" w:customStyle="1" w:styleId="B818268B3D5B41A78761FF60FF6602F4">
    <w:name w:val="B818268B3D5B41A78761FF60FF6602F4"/>
    <w:rsid w:val="00E35226"/>
  </w:style>
  <w:style w:type="paragraph" w:customStyle="1" w:styleId="FA2572A70D3743AD95D7967460F04FCC">
    <w:name w:val="FA2572A70D3743AD95D7967460F04FCC"/>
    <w:rsid w:val="00E35226"/>
  </w:style>
  <w:style w:type="paragraph" w:customStyle="1" w:styleId="8D09607F8A72454CB7B9F4DA1CCBBA43">
    <w:name w:val="8D09607F8A72454CB7B9F4DA1CCBBA43"/>
    <w:rsid w:val="00E35226"/>
  </w:style>
  <w:style w:type="paragraph" w:customStyle="1" w:styleId="6DC98BFD603546128DD9F853335C0D80">
    <w:name w:val="6DC98BFD603546128DD9F853335C0D80"/>
    <w:rsid w:val="00E35226"/>
  </w:style>
  <w:style w:type="paragraph" w:customStyle="1" w:styleId="5C1E15F64CF54DC2B158D98025C243ED">
    <w:name w:val="5C1E15F64CF54DC2B158D98025C243ED"/>
    <w:rsid w:val="00E35226"/>
  </w:style>
  <w:style w:type="paragraph" w:customStyle="1" w:styleId="80DD9F469B204E1B9D3A94C18307349D">
    <w:name w:val="80DD9F469B204E1B9D3A94C18307349D"/>
    <w:rsid w:val="00E35226"/>
  </w:style>
  <w:style w:type="paragraph" w:customStyle="1" w:styleId="F22D753D499C40E8AF2E315719FD2037">
    <w:name w:val="F22D753D499C40E8AF2E315719FD2037"/>
    <w:rsid w:val="00E35226"/>
  </w:style>
  <w:style w:type="paragraph" w:customStyle="1" w:styleId="41D4873C9E5A41D6AF89C106FF759E22">
    <w:name w:val="41D4873C9E5A41D6AF89C106FF759E22"/>
    <w:rsid w:val="00E35226"/>
  </w:style>
  <w:style w:type="paragraph" w:customStyle="1" w:styleId="A4F97ACF023B4F7E8E67401C06B0DE30">
    <w:name w:val="A4F97ACF023B4F7E8E67401C06B0DE30"/>
    <w:rsid w:val="00E35226"/>
  </w:style>
  <w:style w:type="paragraph" w:customStyle="1" w:styleId="C125A17E50224E3985B3DCE2D3108A2A">
    <w:name w:val="C125A17E50224E3985B3DCE2D3108A2A"/>
    <w:rsid w:val="00E35226"/>
  </w:style>
  <w:style w:type="paragraph" w:customStyle="1" w:styleId="522574E8805A4201AD8193FE22A623A2">
    <w:name w:val="522574E8805A4201AD8193FE22A623A2"/>
    <w:rsid w:val="00E35226"/>
  </w:style>
  <w:style w:type="paragraph" w:customStyle="1" w:styleId="3A29379D45E548B88A005F84FD09BB91">
    <w:name w:val="3A29379D45E548B88A005F84FD09BB91"/>
    <w:rsid w:val="00E35226"/>
  </w:style>
  <w:style w:type="paragraph" w:customStyle="1" w:styleId="DABB5470C43F456EB00DD4D4343F6591">
    <w:name w:val="DABB5470C43F456EB00DD4D4343F6591"/>
    <w:rsid w:val="00E35226"/>
  </w:style>
  <w:style w:type="paragraph" w:customStyle="1" w:styleId="0FBF8E827CF34B63969FD880C0AB05D1">
    <w:name w:val="0FBF8E827CF34B63969FD880C0AB05D1"/>
    <w:rsid w:val="00E35226"/>
  </w:style>
  <w:style w:type="paragraph" w:customStyle="1" w:styleId="26CFAF1A7EA249959BCE0F2098F92C5D">
    <w:name w:val="26CFAF1A7EA249959BCE0F2098F92C5D"/>
    <w:rsid w:val="00E35226"/>
  </w:style>
  <w:style w:type="paragraph" w:customStyle="1" w:styleId="21793CF6B78C49AD9DFFFED6727C390F">
    <w:name w:val="21793CF6B78C49AD9DFFFED6727C390F"/>
    <w:rsid w:val="00E35226"/>
  </w:style>
  <w:style w:type="paragraph" w:customStyle="1" w:styleId="CA9FA45DE01749968B150410DEC4EC8E">
    <w:name w:val="CA9FA45DE01749968B150410DEC4EC8E"/>
    <w:rsid w:val="00E35226"/>
  </w:style>
  <w:style w:type="paragraph" w:customStyle="1" w:styleId="F6A808F36CBB452895F23DD50E5B168F">
    <w:name w:val="F6A808F36CBB452895F23DD50E5B168F"/>
    <w:rsid w:val="00E35226"/>
  </w:style>
  <w:style w:type="paragraph" w:customStyle="1" w:styleId="32F8CCA66AAA4481B28BF11E95ABE6D1">
    <w:name w:val="32F8CCA66AAA4481B28BF11E95ABE6D1"/>
    <w:rsid w:val="00E35226"/>
  </w:style>
  <w:style w:type="paragraph" w:customStyle="1" w:styleId="6D8CDF89666D4819B58C3216F9153F35">
    <w:name w:val="6D8CDF89666D4819B58C3216F9153F35"/>
    <w:rsid w:val="00E35226"/>
  </w:style>
  <w:style w:type="paragraph" w:customStyle="1" w:styleId="18722037BE2848A88AD013FA06FD47DF">
    <w:name w:val="18722037BE2848A88AD013FA06FD47DF"/>
    <w:rsid w:val="00E35226"/>
  </w:style>
  <w:style w:type="paragraph" w:customStyle="1" w:styleId="5FF2BA3CF78A4066AA814DDE3FD214B2">
    <w:name w:val="5FF2BA3CF78A4066AA814DDE3FD214B2"/>
    <w:rsid w:val="00E35226"/>
  </w:style>
  <w:style w:type="paragraph" w:customStyle="1" w:styleId="A16044B10503426490A8648A647C577F">
    <w:name w:val="A16044B10503426490A8648A647C577F"/>
    <w:rsid w:val="00E35226"/>
  </w:style>
  <w:style w:type="paragraph" w:customStyle="1" w:styleId="30A354F71DCD4452B2A8A091B3B1053F">
    <w:name w:val="30A354F71DCD4452B2A8A091B3B1053F"/>
    <w:rsid w:val="00E35226"/>
  </w:style>
  <w:style w:type="paragraph" w:customStyle="1" w:styleId="20B31A71C3004C9DB49E366EC6EAF78E">
    <w:name w:val="20B31A71C3004C9DB49E366EC6EAF78E"/>
    <w:rsid w:val="00E35226"/>
  </w:style>
  <w:style w:type="paragraph" w:customStyle="1" w:styleId="1A2FE0032D6F4FAD89C27ECDE84FB80A">
    <w:name w:val="1A2FE0032D6F4FAD89C27ECDE84FB80A"/>
    <w:rsid w:val="00E35226"/>
  </w:style>
  <w:style w:type="paragraph" w:customStyle="1" w:styleId="6E1A35063A7B4B44A0C287362FEB352C">
    <w:name w:val="6E1A35063A7B4B44A0C287362FEB352C"/>
    <w:rsid w:val="00E35226"/>
  </w:style>
  <w:style w:type="paragraph" w:customStyle="1" w:styleId="AFDE6CAA2A064C5AA26DB451E05CEFF3">
    <w:name w:val="AFDE6CAA2A064C5AA26DB451E05CEFF3"/>
    <w:rsid w:val="00E35226"/>
  </w:style>
  <w:style w:type="paragraph" w:customStyle="1" w:styleId="CD19F63315904FD5B3902899520E34A6">
    <w:name w:val="CD19F63315904FD5B3902899520E34A6"/>
    <w:rsid w:val="00E35226"/>
  </w:style>
  <w:style w:type="paragraph" w:customStyle="1" w:styleId="B14734AA0CF54111B9701C3254DB524B">
    <w:name w:val="B14734AA0CF54111B9701C3254DB524B"/>
    <w:rsid w:val="00E35226"/>
  </w:style>
  <w:style w:type="paragraph" w:customStyle="1" w:styleId="993E3D76A4B944CDAEAE582612CC0EEE">
    <w:name w:val="993E3D76A4B944CDAEAE582612CC0EEE"/>
    <w:rsid w:val="00E35226"/>
  </w:style>
  <w:style w:type="paragraph" w:customStyle="1" w:styleId="CF4DCD62F61745E4B09F1CAA46336B9E">
    <w:name w:val="CF4DCD62F61745E4B09F1CAA46336B9E"/>
    <w:rsid w:val="00E35226"/>
  </w:style>
  <w:style w:type="paragraph" w:customStyle="1" w:styleId="8F27B901C63240A08B490611192F2623">
    <w:name w:val="8F27B901C63240A08B490611192F2623"/>
    <w:rsid w:val="00E35226"/>
  </w:style>
  <w:style w:type="paragraph" w:customStyle="1" w:styleId="A66CDB3A63A6447EAC25F7C09B5848B8">
    <w:name w:val="A66CDB3A63A6447EAC25F7C09B5848B8"/>
    <w:rsid w:val="00E35226"/>
  </w:style>
  <w:style w:type="paragraph" w:customStyle="1" w:styleId="A995714BF1A2443A915D73C75B67D47F">
    <w:name w:val="A995714BF1A2443A915D73C75B67D47F"/>
    <w:rsid w:val="00E35226"/>
  </w:style>
  <w:style w:type="paragraph" w:customStyle="1" w:styleId="E7B2406514F744B090BCEAFE45BE2AFA">
    <w:name w:val="E7B2406514F744B090BCEAFE45BE2AFA"/>
    <w:rsid w:val="00E35226"/>
  </w:style>
  <w:style w:type="paragraph" w:customStyle="1" w:styleId="4598CF041AA84B5B8C6572592143BDF5">
    <w:name w:val="4598CF041AA84B5B8C6572592143BDF5"/>
    <w:rsid w:val="00E35226"/>
  </w:style>
  <w:style w:type="paragraph" w:customStyle="1" w:styleId="2A7B291BC4074E4CBE707A0B8F0BBD06">
    <w:name w:val="2A7B291BC4074E4CBE707A0B8F0BBD06"/>
    <w:rsid w:val="00E35226"/>
  </w:style>
  <w:style w:type="paragraph" w:customStyle="1" w:styleId="585569FD52D1473CBF9B1827CF73E742">
    <w:name w:val="585569FD52D1473CBF9B1827CF73E742"/>
    <w:rsid w:val="00E35226"/>
  </w:style>
  <w:style w:type="paragraph" w:customStyle="1" w:styleId="5B7360B91EA8482D976CC6BEE1D32D03">
    <w:name w:val="5B7360B91EA8482D976CC6BEE1D32D03"/>
    <w:rsid w:val="00E35226"/>
  </w:style>
  <w:style w:type="paragraph" w:customStyle="1" w:styleId="847BE0E4578A4013B5FD64A262476D39">
    <w:name w:val="847BE0E4578A4013B5FD64A262476D39"/>
    <w:rsid w:val="00E35226"/>
  </w:style>
  <w:style w:type="paragraph" w:customStyle="1" w:styleId="023B9DC614D943C8A251C01729DF29C1">
    <w:name w:val="023B9DC614D943C8A251C01729DF29C1"/>
    <w:rsid w:val="00E35226"/>
  </w:style>
  <w:style w:type="paragraph" w:customStyle="1" w:styleId="6B6B9B8964A2495CB0A52A9C70D8FE49">
    <w:name w:val="6B6B9B8964A2495CB0A52A9C70D8FE49"/>
    <w:rsid w:val="00E35226"/>
  </w:style>
  <w:style w:type="paragraph" w:customStyle="1" w:styleId="E624E25557224D7EBF0A5D9ED4ACC1CA">
    <w:name w:val="E624E25557224D7EBF0A5D9ED4ACC1CA"/>
    <w:rsid w:val="00E35226"/>
  </w:style>
  <w:style w:type="paragraph" w:customStyle="1" w:styleId="8D7DF57C13BD4832A0474318949D7BD2">
    <w:name w:val="8D7DF57C13BD4832A0474318949D7BD2"/>
    <w:rsid w:val="00E35226"/>
  </w:style>
  <w:style w:type="paragraph" w:customStyle="1" w:styleId="D690B2DDF0FB436294921AC313F70FDC">
    <w:name w:val="D690B2DDF0FB436294921AC313F70FDC"/>
    <w:rsid w:val="00E35226"/>
  </w:style>
  <w:style w:type="paragraph" w:customStyle="1" w:styleId="E2533065257045F48DB0EB3122CFA8CB">
    <w:name w:val="E2533065257045F48DB0EB3122CFA8CB"/>
    <w:rsid w:val="00E35226"/>
  </w:style>
  <w:style w:type="paragraph" w:customStyle="1" w:styleId="24FFE48F96B74CF887509259EE8035B2">
    <w:name w:val="24FFE48F96B74CF887509259EE8035B2"/>
    <w:rsid w:val="00E35226"/>
  </w:style>
  <w:style w:type="paragraph" w:customStyle="1" w:styleId="423B2CDEC11F45CDA64E340ACEFF8D16">
    <w:name w:val="423B2CDEC11F45CDA64E340ACEFF8D16"/>
    <w:rsid w:val="00E35226"/>
  </w:style>
  <w:style w:type="paragraph" w:customStyle="1" w:styleId="276A43C2EF5C487998040EA5A698064E">
    <w:name w:val="276A43C2EF5C487998040EA5A698064E"/>
    <w:rsid w:val="00E35226"/>
  </w:style>
  <w:style w:type="paragraph" w:customStyle="1" w:styleId="CD45DE5D3FBF4649ACFB70D7C460CE65">
    <w:name w:val="CD45DE5D3FBF4649ACFB70D7C460CE65"/>
    <w:rsid w:val="00E35226"/>
  </w:style>
  <w:style w:type="paragraph" w:customStyle="1" w:styleId="85EBBF373E454F20A88E4270A9C2FD89">
    <w:name w:val="85EBBF373E454F20A88E4270A9C2FD89"/>
    <w:rsid w:val="00E35226"/>
  </w:style>
  <w:style w:type="paragraph" w:customStyle="1" w:styleId="E491BC04399D40C09BB6CE534A2D4F4D">
    <w:name w:val="E491BC04399D40C09BB6CE534A2D4F4D"/>
    <w:rsid w:val="00E35226"/>
  </w:style>
  <w:style w:type="paragraph" w:customStyle="1" w:styleId="59DA5A90635A497DBE4F259646F2C401">
    <w:name w:val="59DA5A90635A497DBE4F259646F2C401"/>
    <w:rsid w:val="00E35226"/>
  </w:style>
  <w:style w:type="paragraph" w:customStyle="1" w:styleId="9AEF5AD500D7451DB0FA28EBD5CE9F3A">
    <w:name w:val="9AEF5AD500D7451DB0FA28EBD5CE9F3A"/>
    <w:rsid w:val="00E35226"/>
  </w:style>
  <w:style w:type="paragraph" w:customStyle="1" w:styleId="C553A0EA91874BB29576347B6C697375">
    <w:name w:val="C553A0EA91874BB29576347B6C697375"/>
    <w:rsid w:val="00E35226"/>
  </w:style>
  <w:style w:type="paragraph" w:customStyle="1" w:styleId="C54F1D2C819443ECB526C4BB183529F8">
    <w:name w:val="C54F1D2C819443ECB526C4BB183529F8"/>
    <w:rsid w:val="00E35226"/>
  </w:style>
  <w:style w:type="paragraph" w:customStyle="1" w:styleId="B260B80F52E3427097C09ECB18428526">
    <w:name w:val="B260B80F52E3427097C09ECB18428526"/>
    <w:rsid w:val="00E35226"/>
  </w:style>
  <w:style w:type="paragraph" w:customStyle="1" w:styleId="86DFF138C62B444192D65FFCB100F54E">
    <w:name w:val="86DFF138C62B444192D65FFCB100F54E"/>
    <w:rsid w:val="00E35226"/>
  </w:style>
  <w:style w:type="paragraph" w:customStyle="1" w:styleId="073E5D9DD47E47F891CA6E0F146758AE">
    <w:name w:val="073E5D9DD47E47F891CA6E0F146758AE"/>
    <w:rsid w:val="00E35226"/>
  </w:style>
  <w:style w:type="paragraph" w:customStyle="1" w:styleId="406F4B43C2364ACFBAEB088206D1584B">
    <w:name w:val="406F4B43C2364ACFBAEB088206D1584B"/>
    <w:rsid w:val="00E35226"/>
  </w:style>
  <w:style w:type="paragraph" w:customStyle="1" w:styleId="03D23F08080D4ED699A7A4C8EEC61A84">
    <w:name w:val="03D23F08080D4ED699A7A4C8EEC61A84"/>
    <w:rsid w:val="00E35226"/>
  </w:style>
  <w:style w:type="paragraph" w:customStyle="1" w:styleId="2AC6B5E366744032A0DAEC5AB23835DC">
    <w:name w:val="2AC6B5E366744032A0DAEC5AB23835DC"/>
    <w:rsid w:val="00E35226"/>
  </w:style>
  <w:style w:type="paragraph" w:customStyle="1" w:styleId="5F2994E29E964616935C0FBF598508C3">
    <w:name w:val="5F2994E29E964616935C0FBF598508C3"/>
    <w:rsid w:val="00E35226"/>
  </w:style>
  <w:style w:type="paragraph" w:customStyle="1" w:styleId="B1B564E168C74E57A1FC50860C3C54F8">
    <w:name w:val="B1B564E168C74E57A1FC50860C3C54F8"/>
    <w:rsid w:val="00E35226"/>
  </w:style>
  <w:style w:type="paragraph" w:customStyle="1" w:styleId="432E37B95C8A465EAC4A4FDCB20346A6">
    <w:name w:val="432E37B95C8A465EAC4A4FDCB20346A6"/>
    <w:rsid w:val="00E35226"/>
  </w:style>
  <w:style w:type="paragraph" w:customStyle="1" w:styleId="A65AE84D641E468786AD3905A28B48A4">
    <w:name w:val="A65AE84D641E468786AD3905A28B48A4"/>
    <w:rsid w:val="00E35226"/>
  </w:style>
  <w:style w:type="paragraph" w:customStyle="1" w:styleId="914D5D1A68D44548B19D33C047842040">
    <w:name w:val="914D5D1A68D44548B19D33C047842040"/>
    <w:rsid w:val="00E35226"/>
  </w:style>
  <w:style w:type="paragraph" w:customStyle="1" w:styleId="1957653FC36D42E590B069FEB31C772E">
    <w:name w:val="1957653FC36D42E590B069FEB31C772E"/>
    <w:rsid w:val="00E35226"/>
  </w:style>
  <w:style w:type="paragraph" w:customStyle="1" w:styleId="E6B90BCD038A4550935A6B4C3D18AD34">
    <w:name w:val="E6B90BCD038A4550935A6B4C3D18AD34"/>
    <w:rsid w:val="00E35226"/>
  </w:style>
  <w:style w:type="paragraph" w:customStyle="1" w:styleId="BEE6E72AF72A47FC97B84891FD9B4823">
    <w:name w:val="BEE6E72AF72A47FC97B84891FD9B4823"/>
    <w:rsid w:val="00E35226"/>
  </w:style>
  <w:style w:type="paragraph" w:customStyle="1" w:styleId="FA002109C7CB43058D2E0796D1814C26">
    <w:name w:val="FA002109C7CB43058D2E0796D1814C26"/>
    <w:rsid w:val="00E35226"/>
  </w:style>
  <w:style w:type="paragraph" w:customStyle="1" w:styleId="94A5289B99B2435BBAB25EAA9F6074E2">
    <w:name w:val="94A5289B99B2435BBAB25EAA9F6074E2"/>
    <w:rsid w:val="00E35226"/>
  </w:style>
  <w:style w:type="paragraph" w:customStyle="1" w:styleId="BCDD1B179D564EE2AD14A8D0B73C2F31">
    <w:name w:val="BCDD1B179D564EE2AD14A8D0B73C2F31"/>
    <w:rsid w:val="00E35226"/>
  </w:style>
  <w:style w:type="paragraph" w:customStyle="1" w:styleId="FD51C6C118154CD49C5A62A4E5118060">
    <w:name w:val="FD51C6C118154CD49C5A62A4E5118060"/>
    <w:rsid w:val="00E35226"/>
  </w:style>
  <w:style w:type="paragraph" w:customStyle="1" w:styleId="DE98D33E8E344F828CE2A317FE12C01B">
    <w:name w:val="DE98D33E8E344F828CE2A317FE12C01B"/>
    <w:rsid w:val="00E35226"/>
  </w:style>
  <w:style w:type="paragraph" w:customStyle="1" w:styleId="421F393C8DBD4C0CBED0A89014E87C1C">
    <w:name w:val="421F393C8DBD4C0CBED0A89014E87C1C"/>
    <w:rsid w:val="00E35226"/>
  </w:style>
  <w:style w:type="paragraph" w:customStyle="1" w:styleId="FAEE732A6E1D4B7597FE076D525E8A37">
    <w:name w:val="FAEE732A6E1D4B7597FE076D525E8A37"/>
    <w:rsid w:val="00E35226"/>
  </w:style>
  <w:style w:type="paragraph" w:customStyle="1" w:styleId="CA9D89704099498599D7A2B3E826B43B">
    <w:name w:val="CA9D89704099498599D7A2B3E826B43B"/>
    <w:rsid w:val="00E35226"/>
  </w:style>
  <w:style w:type="paragraph" w:customStyle="1" w:styleId="78D72F37DBC544C9AB44C08B73CEB8AF">
    <w:name w:val="78D72F37DBC544C9AB44C08B73CEB8AF"/>
    <w:rsid w:val="00E35226"/>
  </w:style>
  <w:style w:type="paragraph" w:customStyle="1" w:styleId="16FD3A382026435D81761BF291D596DD">
    <w:name w:val="16FD3A382026435D81761BF291D596DD"/>
    <w:rsid w:val="00E35226"/>
  </w:style>
  <w:style w:type="paragraph" w:customStyle="1" w:styleId="DF639AFBCDC64C96AA7BCA25747505DC">
    <w:name w:val="DF639AFBCDC64C96AA7BCA25747505DC"/>
    <w:rsid w:val="00E35226"/>
  </w:style>
  <w:style w:type="paragraph" w:customStyle="1" w:styleId="71DEF0BEDCAE4ACDA1FBEA573812B56C">
    <w:name w:val="71DEF0BEDCAE4ACDA1FBEA573812B56C"/>
    <w:rsid w:val="00E35226"/>
  </w:style>
  <w:style w:type="paragraph" w:customStyle="1" w:styleId="E263DB20CC934E629519B548F7AEA6BF">
    <w:name w:val="E263DB20CC934E629519B548F7AEA6BF"/>
    <w:rsid w:val="00E35226"/>
  </w:style>
  <w:style w:type="paragraph" w:customStyle="1" w:styleId="E4AC6F2EA7894FD9BA0D31ABD946DFBB">
    <w:name w:val="E4AC6F2EA7894FD9BA0D31ABD946DFBB"/>
    <w:rsid w:val="00E35226"/>
  </w:style>
  <w:style w:type="paragraph" w:customStyle="1" w:styleId="DED89128C69C4BC09C7E08C7324F01B7">
    <w:name w:val="DED89128C69C4BC09C7E08C7324F01B7"/>
    <w:rsid w:val="00E35226"/>
  </w:style>
  <w:style w:type="paragraph" w:customStyle="1" w:styleId="D73753C2C2C646CEB2DE801B945C99A5">
    <w:name w:val="D73753C2C2C646CEB2DE801B945C99A5"/>
    <w:rsid w:val="00E35226"/>
  </w:style>
  <w:style w:type="paragraph" w:customStyle="1" w:styleId="E9CF38E91E364F0FBE6D6791205617A2">
    <w:name w:val="E9CF38E91E364F0FBE6D6791205617A2"/>
    <w:rsid w:val="00E35226"/>
  </w:style>
  <w:style w:type="paragraph" w:customStyle="1" w:styleId="9DAF5F0C29E047B292DEEAAB13153E52">
    <w:name w:val="9DAF5F0C29E047B292DEEAAB13153E52"/>
    <w:rsid w:val="00E35226"/>
  </w:style>
  <w:style w:type="paragraph" w:customStyle="1" w:styleId="E73292D0C4ED421C88208D548A96AF14">
    <w:name w:val="E73292D0C4ED421C88208D548A96AF14"/>
    <w:rsid w:val="00E35226"/>
  </w:style>
  <w:style w:type="paragraph" w:customStyle="1" w:styleId="305DE8FD93A141CDA349EBEC4E786B33">
    <w:name w:val="305DE8FD93A141CDA349EBEC4E786B33"/>
    <w:rsid w:val="00E35226"/>
  </w:style>
  <w:style w:type="paragraph" w:customStyle="1" w:styleId="4617C4968EFE4EBC91FD4DA4B26A0378">
    <w:name w:val="4617C4968EFE4EBC91FD4DA4B26A0378"/>
    <w:rsid w:val="00E35226"/>
  </w:style>
  <w:style w:type="paragraph" w:customStyle="1" w:styleId="16E5CAF821CA423C9E6345E735DF240F">
    <w:name w:val="16E5CAF821CA423C9E6345E735DF240F"/>
    <w:rsid w:val="00E35226"/>
  </w:style>
  <w:style w:type="paragraph" w:customStyle="1" w:styleId="8D83914543BA42DC9E8CF7A439928B80">
    <w:name w:val="8D83914543BA42DC9E8CF7A439928B80"/>
    <w:rsid w:val="00E35226"/>
  </w:style>
  <w:style w:type="paragraph" w:customStyle="1" w:styleId="87E83BC896E74E64BC915A602FC14F55">
    <w:name w:val="87E83BC896E74E64BC915A602FC14F55"/>
    <w:rsid w:val="00E35226"/>
  </w:style>
  <w:style w:type="paragraph" w:customStyle="1" w:styleId="7D9D77045F47496BBB79B533DA908514">
    <w:name w:val="7D9D77045F47496BBB79B533DA908514"/>
    <w:rsid w:val="00E35226"/>
  </w:style>
  <w:style w:type="paragraph" w:customStyle="1" w:styleId="53F6AA3ED885473593BDC5139FF94CA3">
    <w:name w:val="53F6AA3ED885473593BDC5139FF94CA3"/>
    <w:rsid w:val="00E35226"/>
  </w:style>
  <w:style w:type="paragraph" w:customStyle="1" w:styleId="CF26CB60B57F4EF3B966F4747207BAC2">
    <w:name w:val="CF26CB60B57F4EF3B966F4747207BAC2"/>
    <w:rsid w:val="00E35226"/>
  </w:style>
  <w:style w:type="paragraph" w:customStyle="1" w:styleId="FE98816D2BD242A8BED1D6DA8DBB85E0">
    <w:name w:val="FE98816D2BD242A8BED1D6DA8DBB85E0"/>
    <w:rsid w:val="00E35226"/>
  </w:style>
  <w:style w:type="paragraph" w:customStyle="1" w:styleId="B5705D4C8E0C4A6E9DCB271CA8B5ABCC">
    <w:name w:val="B5705D4C8E0C4A6E9DCB271CA8B5ABCC"/>
    <w:rsid w:val="00E35226"/>
  </w:style>
  <w:style w:type="paragraph" w:customStyle="1" w:styleId="B0DD301E47C24E8FAC409CC8BA879D87">
    <w:name w:val="B0DD301E47C24E8FAC409CC8BA879D87"/>
    <w:rsid w:val="00E35226"/>
  </w:style>
  <w:style w:type="paragraph" w:customStyle="1" w:styleId="DECA846A3E4C4E55A7FBD97F46541A2D">
    <w:name w:val="DECA846A3E4C4E55A7FBD97F46541A2D"/>
    <w:rsid w:val="00E35226"/>
  </w:style>
  <w:style w:type="paragraph" w:customStyle="1" w:styleId="FB15523C411B4F07880A3E259CA4086F">
    <w:name w:val="FB15523C411B4F07880A3E259CA4086F"/>
    <w:rsid w:val="00E35226"/>
  </w:style>
  <w:style w:type="paragraph" w:customStyle="1" w:styleId="797915E125264D648CEC5809CCAB5685">
    <w:name w:val="797915E125264D648CEC5809CCAB5685"/>
    <w:rsid w:val="00E35226"/>
  </w:style>
  <w:style w:type="paragraph" w:customStyle="1" w:styleId="367AB9091C1841F49554BA2A33B4554C">
    <w:name w:val="367AB9091C1841F49554BA2A33B4554C"/>
    <w:rsid w:val="00E35226"/>
  </w:style>
  <w:style w:type="paragraph" w:customStyle="1" w:styleId="6905FD4263A24F639FF7A294E462E853">
    <w:name w:val="6905FD4263A24F639FF7A294E462E853"/>
    <w:rsid w:val="00E35226"/>
  </w:style>
  <w:style w:type="paragraph" w:customStyle="1" w:styleId="57BED499BB1C4D3593DA97EBD8A404C8">
    <w:name w:val="57BED499BB1C4D3593DA97EBD8A404C8"/>
    <w:rsid w:val="00E35226"/>
  </w:style>
  <w:style w:type="paragraph" w:customStyle="1" w:styleId="F324D525F16E422B84C60B1D0D168C82">
    <w:name w:val="F324D525F16E422B84C60B1D0D168C82"/>
    <w:rsid w:val="00E35226"/>
  </w:style>
  <w:style w:type="paragraph" w:customStyle="1" w:styleId="39A93DC407EF4F4DBA98D88B47B45780">
    <w:name w:val="39A93DC407EF4F4DBA98D88B47B45780"/>
    <w:rsid w:val="00E35226"/>
  </w:style>
  <w:style w:type="paragraph" w:customStyle="1" w:styleId="5AD85549FAFA42A69260F2B86FB97426">
    <w:name w:val="5AD85549FAFA42A69260F2B86FB97426"/>
    <w:rsid w:val="00E35226"/>
  </w:style>
  <w:style w:type="paragraph" w:customStyle="1" w:styleId="5C9C1490C9874A3995B7FA8CAF872B6E">
    <w:name w:val="5C9C1490C9874A3995B7FA8CAF872B6E"/>
    <w:rsid w:val="00E35226"/>
  </w:style>
  <w:style w:type="paragraph" w:customStyle="1" w:styleId="DC31309BB61D4A4C9E26C6E9D2EFEC6A">
    <w:name w:val="DC31309BB61D4A4C9E26C6E9D2EFEC6A"/>
    <w:rsid w:val="00E35226"/>
  </w:style>
  <w:style w:type="paragraph" w:customStyle="1" w:styleId="1964890B38A249778DC81D91C1740B60">
    <w:name w:val="1964890B38A249778DC81D91C1740B60"/>
    <w:rsid w:val="00E35226"/>
  </w:style>
  <w:style w:type="paragraph" w:customStyle="1" w:styleId="939518EA502648918B037B7A3C8E3EAF">
    <w:name w:val="939518EA502648918B037B7A3C8E3EAF"/>
    <w:rsid w:val="00E35226"/>
  </w:style>
  <w:style w:type="paragraph" w:customStyle="1" w:styleId="B018738307D048D391177BE8A7930CD1">
    <w:name w:val="B018738307D048D391177BE8A7930CD1"/>
    <w:rsid w:val="00E35226"/>
  </w:style>
  <w:style w:type="paragraph" w:customStyle="1" w:styleId="B2603097DEE54BB5A75AE966D01118EB">
    <w:name w:val="B2603097DEE54BB5A75AE966D01118EB"/>
    <w:rsid w:val="00E35226"/>
  </w:style>
  <w:style w:type="paragraph" w:customStyle="1" w:styleId="2C58497D8F6D443C8C97AAF3E7D1BB4E">
    <w:name w:val="2C58497D8F6D443C8C97AAF3E7D1BB4E"/>
    <w:rsid w:val="00E35226"/>
  </w:style>
  <w:style w:type="paragraph" w:customStyle="1" w:styleId="D59EDEC3E07E4E1BAD34F0220D19C248">
    <w:name w:val="D59EDEC3E07E4E1BAD34F0220D19C248"/>
    <w:rsid w:val="00E35226"/>
  </w:style>
  <w:style w:type="paragraph" w:customStyle="1" w:styleId="610AC95E689347C3A150E233FB8753EE">
    <w:name w:val="610AC95E689347C3A150E233FB8753EE"/>
    <w:rsid w:val="00E35226"/>
  </w:style>
  <w:style w:type="paragraph" w:customStyle="1" w:styleId="86D80E91D29749DA8A9AEF3A8A739087">
    <w:name w:val="86D80E91D29749DA8A9AEF3A8A739087"/>
    <w:rsid w:val="00E35226"/>
  </w:style>
  <w:style w:type="paragraph" w:customStyle="1" w:styleId="2522BC6E2B8D444D9B4BA06C678E8B92">
    <w:name w:val="2522BC6E2B8D444D9B4BA06C678E8B92"/>
    <w:rsid w:val="00E35226"/>
  </w:style>
  <w:style w:type="paragraph" w:customStyle="1" w:styleId="4406D05D746E429188B39A8FF02C9931">
    <w:name w:val="4406D05D746E429188B39A8FF02C9931"/>
    <w:rsid w:val="00E35226"/>
  </w:style>
  <w:style w:type="paragraph" w:customStyle="1" w:styleId="854AD35B1D84482196ADB0F4C49021B4">
    <w:name w:val="854AD35B1D84482196ADB0F4C49021B4"/>
    <w:rsid w:val="00E35226"/>
  </w:style>
  <w:style w:type="paragraph" w:customStyle="1" w:styleId="ABC39DC6CC4446B1BB4DB101A98BD63A">
    <w:name w:val="ABC39DC6CC4446B1BB4DB101A98BD63A"/>
    <w:rsid w:val="00E35226"/>
  </w:style>
  <w:style w:type="paragraph" w:customStyle="1" w:styleId="39DE6570E5F546E7B97D441C4B55028E">
    <w:name w:val="39DE6570E5F546E7B97D441C4B55028E"/>
    <w:rsid w:val="00E35226"/>
  </w:style>
  <w:style w:type="paragraph" w:customStyle="1" w:styleId="2CA71C4CF7674D7283E01B1E22EAA79A">
    <w:name w:val="2CA71C4CF7674D7283E01B1E22EAA79A"/>
    <w:rsid w:val="00E35226"/>
  </w:style>
  <w:style w:type="paragraph" w:customStyle="1" w:styleId="29D9FA134A41427DAA5C2657A411404E">
    <w:name w:val="29D9FA134A41427DAA5C2657A411404E"/>
    <w:rsid w:val="00E35226"/>
  </w:style>
  <w:style w:type="paragraph" w:customStyle="1" w:styleId="7B6F0BC948C14F36B0B837C8CB18B36F">
    <w:name w:val="7B6F0BC948C14F36B0B837C8CB18B36F"/>
    <w:rsid w:val="00E35226"/>
  </w:style>
  <w:style w:type="paragraph" w:customStyle="1" w:styleId="D47D368127B245E6B9A88CC872D7D3D7">
    <w:name w:val="D47D368127B245E6B9A88CC872D7D3D7"/>
    <w:rsid w:val="00E35226"/>
  </w:style>
  <w:style w:type="paragraph" w:customStyle="1" w:styleId="F0EAD1D7E45847EC89A176F1F24823F0">
    <w:name w:val="F0EAD1D7E45847EC89A176F1F24823F0"/>
    <w:rsid w:val="00E35226"/>
  </w:style>
  <w:style w:type="paragraph" w:customStyle="1" w:styleId="BAD22AA86BB74D4786460827DEF41361">
    <w:name w:val="BAD22AA86BB74D4786460827DEF41361"/>
    <w:rsid w:val="00E35226"/>
  </w:style>
  <w:style w:type="paragraph" w:customStyle="1" w:styleId="C26108307AA74C0CB4E63BEFEC250224">
    <w:name w:val="C26108307AA74C0CB4E63BEFEC250224"/>
    <w:rsid w:val="00E35226"/>
  </w:style>
  <w:style w:type="paragraph" w:customStyle="1" w:styleId="9D6A983F9F4B4FC7BC1E0BCF0808E8D0">
    <w:name w:val="9D6A983F9F4B4FC7BC1E0BCF0808E8D0"/>
    <w:rsid w:val="00E35226"/>
  </w:style>
  <w:style w:type="paragraph" w:customStyle="1" w:styleId="AA447DF80D934658AC0684569D1DFE89">
    <w:name w:val="AA447DF80D934658AC0684569D1DFE89"/>
    <w:rsid w:val="00E35226"/>
  </w:style>
  <w:style w:type="paragraph" w:customStyle="1" w:styleId="E2042EF907FC4FA48ACBAFA650FD4612">
    <w:name w:val="E2042EF907FC4FA48ACBAFA650FD4612"/>
    <w:rsid w:val="00E35226"/>
  </w:style>
  <w:style w:type="paragraph" w:customStyle="1" w:styleId="F3D6A25CAA42426EA85E36857048B7AB">
    <w:name w:val="F3D6A25CAA42426EA85E36857048B7AB"/>
    <w:rsid w:val="00E35226"/>
  </w:style>
  <w:style w:type="paragraph" w:customStyle="1" w:styleId="EDCBFDDF77D94AE4B5B70A79CBF73220">
    <w:name w:val="EDCBFDDF77D94AE4B5B70A79CBF73220"/>
    <w:rsid w:val="00E35226"/>
  </w:style>
  <w:style w:type="paragraph" w:customStyle="1" w:styleId="B41479AD979044ABAD5A346745868BB1">
    <w:name w:val="B41479AD979044ABAD5A346745868BB1"/>
    <w:rsid w:val="00E35226"/>
  </w:style>
  <w:style w:type="paragraph" w:customStyle="1" w:styleId="5A6DFAF4BF224740B178225F7FE05861">
    <w:name w:val="5A6DFAF4BF224740B178225F7FE05861"/>
    <w:rsid w:val="00E35226"/>
  </w:style>
  <w:style w:type="paragraph" w:customStyle="1" w:styleId="5ADDFDC4801C49A7BF9BEECD5B1FF78C">
    <w:name w:val="5ADDFDC4801C49A7BF9BEECD5B1FF78C"/>
    <w:rsid w:val="00E35226"/>
  </w:style>
  <w:style w:type="paragraph" w:customStyle="1" w:styleId="6FB44A798CEB48FA937B530204EE0DB5">
    <w:name w:val="6FB44A798CEB48FA937B530204EE0DB5"/>
    <w:rsid w:val="00E35226"/>
  </w:style>
  <w:style w:type="paragraph" w:customStyle="1" w:styleId="905B6F1A0D6744CDB488E009CD34AA60">
    <w:name w:val="905B6F1A0D6744CDB488E009CD34AA60"/>
    <w:rsid w:val="00E35226"/>
  </w:style>
  <w:style w:type="paragraph" w:customStyle="1" w:styleId="93CE0A7B6E584FC4B3B8D71C9176DD7B">
    <w:name w:val="93CE0A7B6E584FC4B3B8D71C9176DD7B"/>
    <w:rsid w:val="00E35226"/>
  </w:style>
  <w:style w:type="paragraph" w:customStyle="1" w:styleId="04E8796EFABA436183FAC5A48CD86993">
    <w:name w:val="04E8796EFABA436183FAC5A48CD86993"/>
    <w:rsid w:val="00E35226"/>
  </w:style>
  <w:style w:type="paragraph" w:customStyle="1" w:styleId="E8779ED9AB7846A39361FD7169DADA92">
    <w:name w:val="E8779ED9AB7846A39361FD7169DADA92"/>
    <w:rsid w:val="00E35226"/>
  </w:style>
  <w:style w:type="paragraph" w:customStyle="1" w:styleId="8607673F88CF4D47AE2EF6CD3829C411">
    <w:name w:val="8607673F88CF4D47AE2EF6CD3829C411"/>
    <w:rsid w:val="00E35226"/>
  </w:style>
  <w:style w:type="paragraph" w:customStyle="1" w:styleId="2A7A873CD40B4B6A8EFFD622878ADC87">
    <w:name w:val="2A7A873CD40B4B6A8EFFD622878ADC87"/>
    <w:rsid w:val="00E35226"/>
  </w:style>
  <w:style w:type="paragraph" w:customStyle="1" w:styleId="FFB4653DC96347E58328E4FC44F4BF98">
    <w:name w:val="FFB4653DC96347E58328E4FC44F4BF98"/>
    <w:rsid w:val="00E35226"/>
  </w:style>
  <w:style w:type="paragraph" w:customStyle="1" w:styleId="14023716E9484098A3E6E8CD51134749">
    <w:name w:val="14023716E9484098A3E6E8CD51134749"/>
    <w:rsid w:val="00E35226"/>
  </w:style>
  <w:style w:type="paragraph" w:customStyle="1" w:styleId="45E91B91EC2443F695CD5C326FEED415">
    <w:name w:val="45E91B91EC2443F695CD5C326FEED415"/>
    <w:rsid w:val="00E35226"/>
  </w:style>
  <w:style w:type="paragraph" w:customStyle="1" w:styleId="DF79805379CB47AC91A4CDF96E103B17">
    <w:name w:val="DF79805379CB47AC91A4CDF96E103B17"/>
    <w:rsid w:val="00E35226"/>
  </w:style>
  <w:style w:type="paragraph" w:customStyle="1" w:styleId="155B349CC5D846A4871C6AF507887EE7">
    <w:name w:val="155B349CC5D846A4871C6AF507887EE7"/>
    <w:rsid w:val="00E35226"/>
  </w:style>
  <w:style w:type="paragraph" w:customStyle="1" w:styleId="2C875B5142EC462D9FD46384356B9BA0">
    <w:name w:val="2C875B5142EC462D9FD46384356B9BA0"/>
    <w:rsid w:val="00E35226"/>
  </w:style>
  <w:style w:type="paragraph" w:customStyle="1" w:styleId="FB9999D5963B498592339D5458E6242B">
    <w:name w:val="FB9999D5963B498592339D5458E6242B"/>
    <w:rsid w:val="00E35226"/>
  </w:style>
  <w:style w:type="paragraph" w:customStyle="1" w:styleId="E4172D90A53242979201B2EC49521012">
    <w:name w:val="E4172D90A53242979201B2EC49521012"/>
    <w:rsid w:val="00E35226"/>
  </w:style>
  <w:style w:type="paragraph" w:customStyle="1" w:styleId="FEC2ACAA3C704CD0AF9912BBC63FE3F3">
    <w:name w:val="FEC2ACAA3C704CD0AF9912BBC63FE3F3"/>
    <w:rsid w:val="00E35226"/>
  </w:style>
  <w:style w:type="paragraph" w:customStyle="1" w:styleId="DF839F3A1D154A62BC469E71D8372114">
    <w:name w:val="DF839F3A1D154A62BC469E71D8372114"/>
    <w:rsid w:val="00E35226"/>
  </w:style>
  <w:style w:type="paragraph" w:customStyle="1" w:styleId="A2E38E4D6DC14ADCA2410CD0015A8E45">
    <w:name w:val="A2E38E4D6DC14ADCA2410CD0015A8E45"/>
    <w:rsid w:val="00E35226"/>
  </w:style>
  <w:style w:type="paragraph" w:customStyle="1" w:styleId="9D97C5F0C59947DF9574E148332988E5">
    <w:name w:val="9D97C5F0C59947DF9574E148332988E5"/>
    <w:rsid w:val="00E35226"/>
  </w:style>
  <w:style w:type="paragraph" w:customStyle="1" w:styleId="B6B7364074D84A03B773CF9043B22B5C">
    <w:name w:val="B6B7364074D84A03B773CF9043B22B5C"/>
    <w:rsid w:val="00E35226"/>
  </w:style>
  <w:style w:type="paragraph" w:customStyle="1" w:styleId="190327BF1B4B4BCD8098CDAA30147475">
    <w:name w:val="190327BF1B4B4BCD8098CDAA30147475"/>
    <w:rsid w:val="00E35226"/>
  </w:style>
  <w:style w:type="paragraph" w:customStyle="1" w:styleId="05DD6ECA04DE4CBAAF42E7472366FF96">
    <w:name w:val="05DD6ECA04DE4CBAAF42E7472366FF96"/>
    <w:rsid w:val="00E35226"/>
  </w:style>
  <w:style w:type="paragraph" w:customStyle="1" w:styleId="7B4BFF6FF1FC48EFB08C586DC0E3C17E">
    <w:name w:val="7B4BFF6FF1FC48EFB08C586DC0E3C17E"/>
    <w:rsid w:val="00E35226"/>
  </w:style>
  <w:style w:type="paragraph" w:customStyle="1" w:styleId="16051FD52DD34F73B7C4400686205DB4">
    <w:name w:val="16051FD52DD34F73B7C4400686205DB4"/>
    <w:rsid w:val="00E35226"/>
  </w:style>
  <w:style w:type="paragraph" w:customStyle="1" w:styleId="B878099741F840ABA1D5E05BDA48D487">
    <w:name w:val="B878099741F840ABA1D5E05BDA48D487"/>
    <w:rsid w:val="00E35226"/>
  </w:style>
  <w:style w:type="paragraph" w:customStyle="1" w:styleId="0FE790CD3AFC420694FD57AACCB5FA04">
    <w:name w:val="0FE790CD3AFC420694FD57AACCB5FA04"/>
    <w:rsid w:val="00E35226"/>
  </w:style>
  <w:style w:type="paragraph" w:customStyle="1" w:styleId="7027857596C0492C88C04E76AAF3E0D8">
    <w:name w:val="7027857596C0492C88C04E76AAF3E0D8"/>
    <w:rsid w:val="00E35226"/>
  </w:style>
  <w:style w:type="paragraph" w:customStyle="1" w:styleId="16E028371E024B88ADD4F4A8D84C08D3">
    <w:name w:val="16E028371E024B88ADD4F4A8D84C08D3"/>
    <w:rsid w:val="00E35226"/>
  </w:style>
  <w:style w:type="paragraph" w:customStyle="1" w:styleId="2DBD21773E2E4D2FBB29D0BE4B200898">
    <w:name w:val="2DBD21773E2E4D2FBB29D0BE4B200898"/>
    <w:rsid w:val="00E35226"/>
  </w:style>
  <w:style w:type="paragraph" w:customStyle="1" w:styleId="A170E3528DE9439D966517333617CDD5">
    <w:name w:val="A170E3528DE9439D966517333617CDD5"/>
    <w:rsid w:val="00E35226"/>
  </w:style>
  <w:style w:type="paragraph" w:customStyle="1" w:styleId="46FE1E1FA91E4CE7A6570F2221FFC500">
    <w:name w:val="46FE1E1FA91E4CE7A6570F2221FFC500"/>
    <w:rsid w:val="00E35226"/>
  </w:style>
  <w:style w:type="paragraph" w:customStyle="1" w:styleId="5179BFDCEC844A4288C04249A652A91E">
    <w:name w:val="5179BFDCEC844A4288C04249A652A91E"/>
    <w:rsid w:val="00E35226"/>
  </w:style>
  <w:style w:type="paragraph" w:customStyle="1" w:styleId="1D520B7B7C774BE5A10C1968B30B91C3">
    <w:name w:val="1D520B7B7C774BE5A10C1968B30B91C3"/>
    <w:rsid w:val="00E35226"/>
  </w:style>
  <w:style w:type="paragraph" w:customStyle="1" w:styleId="D40ECF1B306549C3879C96CC928DBD4A">
    <w:name w:val="D40ECF1B306549C3879C96CC928DBD4A"/>
    <w:rsid w:val="00E35226"/>
  </w:style>
  <w:style w:type="paragraph" w:customStyle="1" w:styleId="0A85C2719C05473EA4BF0D14916EC71B">
    <w:name w:val="0A85C2719C05473EA4BF0D14916EC71B"/>
    <w:rsid w:val="00E35226"/>
  </w:style>
  <w:style w:type="paragraph" w:customStyle="1" w:styleId="5F9263BE200C42ABAD2B23086329FB96">
    <w:name w:val="5F9263BE200C42ABAD2B23086329FB96"/>
    <w:rsid w:val="00E35226"/>
  </w:style>
  <w:style w:type="paragraph" w:customStyle="1" w:styleId="AA96F18D1A2B43AF871493315831A323">
    <w:name w:val="AA96F18D1A2B43AF871493315831A323"/>
    <w:rsid w:val="00E35226"/>
  </w:style>
  <w:style w:type="paragraph" w:customStyle="1" w:styleId="2742EF093B0444918C6ABEA87C9D3BF7">
    <w:name w:val="2742EF093B0444918C6ABEA87C9D3BF7"/>
    <w:rsid w:val="00E35226"/>
  </w:style>
  <w:style w:type="paragraph" w:customStyle="1" w:styleId="1DBFBCB52BFF4CD585C83AA1DBF91320">
    <w:name w:val="1DBFBCB52BFF4CD585C83AA1DBF91320"/>
    <w:rsid w:val="00E35226"/>
  </w:style>
  <w:style w:type="paragraph" w:customStyle="1" w:styleId="33011D1C94244D4C8FF7532A18EB6E2C">
    <w:name w:val="33011D1C94244D4C8FF7532A18EB6E2C"/>
    <w:rsid w:val="00E35226"/>
  </w:style>
  <w:style w:type="paragraph" w:customStyle="1" w:styleId="09E44E9AC1FA4E6C94E8AA8507C6AE8B">
    <w:name w:val="09E44E9AC1FA4E6C94E8AA8507C6AE8B"/>
    <w:rsid w:val="00E35226"/>
  </w:style>
  <w:style w:type="paragraph" w:customStyle="1" w:styleId="8DA9BF17DDEB425C9202DA5A788CE56C">
    <w:name w:val="8DA9BF17DDEB425C9202DA5A788CE56C"/>
    <w:rsid w:val="00E35226"/>
  </w:style>
  <w:style w:type="paragraph" w:customStyle="1" w:styleId="5A83F2FC2E0B4021AA5094E6CFFB52F4">
    <w:name w:val="5A83F2FC2E0B4021AA5094E6CFFB52F4"/>
    <w:rsid w:val="00E35226"/>
  </w:style>
  <w:style w:type="paragraph" w:customStyle="1" w:styleId="B20BCB29A8674433B3DCBFB1D4B59A50">
    <w:name w:val="B20BCB29A8674433B3DCBFB1D4B59A50"/>
    <w:rsid w:val="00E35226"/>
  </w:style>
  <w:style w:type="paragraph" w:customStyle="1" w:styleId="582E454C3B9648569795E5A151CEA1C6">
    <w:name w:val="582E454C3B9648569795E5A151CEA1C6"/>
    <w:rsid w:val="00E35226"/>
  </w:style>
  <w:style w:type="paragraph" w:customStyle="1" w:styleId="8A73E1D1B8B946D8B7EB8135A806789E">
    <w:name w:val="8A73E1D1B8B946D8B7EB8135A806789E"/>
    <w:rsid w:val="00E35226"/>
  </w:style>
  <w:style w:type="paragraph" w:customStyle="1" w:styleId="AE34E73017F04A60A9B9CD01DDD8AB0F">
    <w:name w:val="AE34E73017F04A60A9B9CD01DDD8AB0F"/>
    <w:rsid w:val="00E35226"/>
  </w:style>
  <w:style w:type="paragraph" w:customStyle="1" w:styleId="9B4B36932C724A0D9DEB4740B89F57D9">
    <w:name w:val="9B4B36932C724A0D9DEB4740B89F57D9"/>
    <w:rsid w:val="00E35226"/>
  </w:style>
  <w:style w:type="paragraph" w:customStyle="1" w:styleId="6CCC793E65A2421CAC781F25A5F7CB37">
    <w:name w:val="6CCC793E65A2421CAC781F25A5F7CB37"/>
    <w:rsid w:val="00E35226"/>
  </w:style>
  <w:style w:type="paragraph" w:customStyle="1" w:styleId="9F0AF03286F74F848BCF09080F8A4484">
    <w:name w:val="9F0AF03286F74F848BCF09080F8A4484"/>
    <w:rsid w:val="00E35226"/>
  </w:style>
  <w:style w:type="paragraph" w:customStyle="1" w:styleId="89CC1D15C4114406A8407DEC16E1E35E">
    <w:name w:val="89CC1D15C4114406A8407DEC16E1E35E"/>
    <w:rsid w:val="00E35226"/>
  </w:style>
  <w:style w:type="paragraph" w:customStyle="1" w:styleId="891C87E1EEF045F2BC027933246568E1">
    <w:name w:val="891C87E1EEF045F2BC027933246568E1"/>
    <w:rsid w:val="00E35226"/>
  </w:style>
  <w:style w:type="paragraph" w:customStyle="1" w:styleId="09FCE10960934169A0557AEABCD2A853">
    <w:name w:val="09FCE10960934169A0557AEABCD2A853"/>
    <w:rsid w:val="00E35226"/>
  </w:style>
  <w:style w:type="paragraph" w:customStyle="1" w:styleId="380A9C85EB3348CB8946D3FF0A0BD458">
    <w:name w:val="380A9C85EB3348CB8946D3FF0A0BD458"/>
    <w:rsid w:val="00E35226"/>
  </w:style>
  <w:style w:type="paragraph" w:customStyle="1" w:styleId="03430B0C3E0B4D4EB2E7BB4549EDA9E1">
    <w:name w:val="03430B0C3E0B4D4EB2E7BB4549EDA9E1"/>
    <w:rsid w:val="00E35226"/>
  </w:style>
  <w:style w:type="paragraph" w:customStyle="1" w:styleId="6EE682D2109C462883AE0ECBD1A641C1">
    <w:name w:val="6EE682D2109C462883AE0ECBD1A641C1"/>
    <w:rsid w:val="00E35226"/>
  </w:style>
  <w:style w:type="paragraph" w:customStyle="1" w:styleId="95FCD53226204A8AB17ED8D47CD41F4E">
    <w:name w:val="95FCD53226204A8AB17ED8D47CD41F4E"/>
    <w:rsid w:val="00E35226"/>
  </w:style>
  <w:style w:type="paragraph" w:customStyle="1" w:styleId="FC9C9AA5D9A8420E91D31F0B3645CA56">
    <w:name w:val="FC9C9AA5D9A8420E91D31F0B3645CA56"/>
    <w:rsid w:val="00E35226"/>
  </w:style>
  <w:style w:type="paragraph" w:customStyle="1" w:styleId="6B2F960F8E1345BFBB17965365636C88">
    <w:name w:val="6B2F960F8E1345BFBB17965365636C88"/>
    <w:rsid w:val="00E35226"/>
  </w:style>
  <w:style w:type="paragraph" w:customStyle="1" w:styleId="A5E2F37AF97B47F4BE28A20402ABBC2C">
    <w:name w:val="A5E2F37AF97B47F4BE28A20402ABBC2C"/>
    <w:rsid w:val="00E35226"/>
  </w:style>
  <w:style w:type="paragraph" w:customStyle="1" w:styleId="573F96F7700247DEBAC262DA077BAD81">
    <w:name w:val="573F96F7700247DEBAC262DA077BAD81"/>
    <w:rsid w:val="00E35226"/>
  </w:style>
  <w:style w:type="paragraph" w:customStyle="1" w:styleId="4B072833D464426D80507A45A05B6229">
    <w:name w:val="4B072833D464426D80507A45A05B6229"/>
    <w:rsid w:val="00E35226"/>
  </w:style>
  <w:style w:type="paragraph" w:customStyle="1" w:styleId="109B3C32A1D74996A7607BB613D28AC0">
    <w:name w:val="109B3C32A1D74996A7607BB613D28AC0"/>
    <w:rsid w:val="00E35226"/>
  </w:style>
  <w:style w:type="paragraph" w:customStyle="1" w:styleId="262E40B9A314408DA4BA8334291E200E">
    <w:name w:val="262E40B9A314408DA4BA8334291E200E"/>
    <w:rsid w:val="00E35226"/>
  </w:style>
  <w:style w:type="paragraph" w:customStyle="1" w:styleId="15C771164771425DA17F4176DF67A2A5">
    <w:name w:val="15C771164771425DA17F4176DF67A2A5"/>
    <w:rsid w:val="00E35226"/>
  </w:style>
  <w:style w:type="paragraph" w:customStyle="1" w:styleId="B267DA9DF6714175816BFE3BF4215F39">
    <w:name w:val="B267DA9DF6714175816BFE3BF4215F39"/>
    <w:rsid w:val="00E35226"/>
  </w:style>
  <w:style w:type="paragraph" w:customStyle="1" w:styleId="949CA38698044DF7956AC8B3D18B3F1F">
    <w:name w:val="949CA38698044DF7956AC8B3D18B3F1F"/>
    <w:rsid w:val="00E35226"/>
  </w:style>
  <w:style w:type="paragraph" w:customStyle="1" w:styleId="10D7D53644054F62B5DD0CE9CAEF1EB5">
    <w:name w:val="10D7D53644054F62B5DD0CE9CAEF1EB5"/>
    <w:rsid w:val="00E35226"/>
  </w:style>
  <w:style w:type="paragraph" w:customStyle="1" w:styleId="7E4739791EB84D5981C1B6B543EA1CEA">
    <w:name w:val="7E4739791EB84D5981C1B6B543EA1CEA"/>
    <w:rsid w:val="00E35226"/>
  </w:style>
  <w:style w:type="paragraph" w:customStyle="1" w:styleId="41B6B675395846F8907E57A4BE9248D1">
    <w:name w:val="41B6B675395846F8907E57A4BE9248D1"/>
    <w:rsid w:val="00E35226"/>
  </w:style>
  <w:style w:type="paragraph" w:customStyle="1" w:styleId="734B46D3DB8D4C23AA4A40E15BADB67C">
    <w:name w:val="734B46D3DB8D4C23AA4A40E15BADB67C"/>
    <w:rsid w:val="00E35226"/>
  </w:style>
  <w:style w:type="paragraph" w:customStyle="1" w:styleId="537D774B952448798FA4E0A1B5439028">
    <w:name w:val="537D774B952448798FA4E0A1B5439028"/>
    <w:rsid w:val="00E35226"/>
  </w:style>
  <w:style w:type="paragraph" w:customStyle="1" w:styleId="E9E37C93CA424CACA8C0EFF39199447E">
    <w:name w:val="E9E37C93CA424CACA8C0EFF39199447E"/>
    <w:rsid w:val="00E35226"/>
  </w:style>
  <w:style w:type="paragraph" w:customStyle="1" w:styleId="EDB315B8CFB14160BD11EE996A391E3A">
    <w:name w:val="EDB315B8CFB14160BD11EE996A391E3A"/>
    <w:rsid w:val="00E35226"/>
  </w:style>
  <w:style w:type="paragraph" w:customStyle="1" w:styleId="E3C62ADC9B3545FE8C4CDA2413176EF7">
    <w:name w:val="E3C62ADC9B3545FE8C4CDA2413176EF7"/>
    <w:rsid w:val="00E35226"/>
  </w:style>
  <w:style w:type="paragraph" w:customStyle="1" w:styleId="B609077C0F9842E8AB680639A3DC09D0">
    <w:name w:val="B609077C0F9842E8AB680639A3DC09D0"/>
    <w:rsid w:val="00E35226"/>
  </w:style>
  <w:style w:type="paragraph" w:customStyle="1" w:styleId="2DDC036C5E064A629C902591BDE10770">
    <w:name w:val="2DDC036C5E064A629C902591BDE10770"/>
    <w:rsid w:val="00E35226"/>
  </w:style>
  <w:style w:type="paragraph" w:customStyle="1" w:styleId="ED015F3C54DC49F4A8C3914A67849BF7">
    <w:name w:val="ED015F3C54DC49F4A8C3914A67849BF7"/>
    <w:rsid w:val="00E35226"/>
  </w:style>
  <w:style w:type="paragraph" w:customStyle="1" w:styleId="B078B67802394F6AB44B10C31E41FF45">
    <w:name w:val="B078B67802394F6AB44B10C31E41FF45"/>
    <w:rsid w:val="00E35226"/>
  </w:style>
  <w:style w:type="paragraph" w:customStyle="1" w:styleId="FC9A022BF7CC40709FF4FD71FCDA6C74">
    <w:name w:val="FC9A022BF7CC40709FF4FD71FCDA6C74"/>
    <w:rsid w:val="00E35226"/>
  </w:style>
  <w:style w:type="paragraph" w:customStyle="1" w:styleId="7F5028226A1D46EAA01592BAE9B0B136">
    <w:name w:val="7F5028226A1D46EAA01592BAE9B0B136"/>
    <w:rsid w:val="00E35226"/>
  </w:style>
  <w:style w:type="paragraph" w:customStyle="1" w:styleId="49B0F6EFB22241BD89833165609D97F1">
    <w:name w:val="49B0F6EFB22241BD89833165609D97F1"/>
    <w:rsid w:val="00E35226"/>
  </w:style>
  <w:style w:type="paragraph" w:customStyle="1" w:styleId="F211AF0A486340FC950F8FD231F5FAD8">
    <w:name w:val="F211AF0A486340FC950F8FD231F5FAD8"/>
    <w:rsid w:val="00E35226"/>
  </w:style>
  <w:style w:type="paragraph" w:customStyle="1" w:styleId="738BD9FF720A4950BB5AC867C29CC561">
    <w:name w:val="738BD9FF720A4950BB5AC867C29CC561"/>
    <w:rsid w:val="00E35226"/>
  </w:style>
  <w:style w:type="paragraph" w:customStyle="1" w:styleId="43242A628E6340A4941E5C0FE3465031">
    <w:name w:val="43242A628E6340A4941E5C0FE3465031"/>
    <w:rsid w:val="00E35226"/>
  </w:style>
  <w:style w:type="paragraph" w:customStyle="1" w:styleId="BC9F4788F9BC449D9F470368A28CDEB7">
    <w:name w:val="BC9F4788F9BC449D9F470368A28CDEB7"/>
    <w:rsid w:val="00E35226"/>
  </w:style>
  <w:style w:type="paragraph" w:customStyle="1" w:styleId="8BD1BA0FB8984E7EA64947E45EE8D83A">
    <w:name w:val="8BD1BA0FB8984E7EA64947E45EE8D83A"/>
    <w:rsid w:val="00E35226"/>
  </w:style>
  <w:style w:type="paragraph" w:customStyle="1" w:styleId="2FD6D53521214015B411F71271DA60DA">
    <w:name w:val="2FD6D53521214015B411F71271DA60DA"/>
    <w:rsid w:val="00E35226"/>
  </w:style>
  <w:style w:type="paragraph" w:customStyle="1" w:styleId="530D3E17350E46D2BE3AB195D3C66EC1">
    <w:name w:val="530D3E17350E46D2BE3AB195D3C66EC1"/>
    <w:rsid w:val="00E35226"/>
  </w:style>
  <w:style w:type="paragraph" w:customStyle="1" w:styleId="FCC62E5B6A4543A5BB61749663FAEF58">
    <w:name w:val="FCC62E5B6A4543A5BB61749663FAEF58"/>
    <w:rsid w:val="00E35226"/>
  </w:style>
  <w:style w:type="paragraph" w:customStyle="1" w:styleId="376CAD099A9D42E3B29B66CBFEA5D4EC">
    <w:name w:val="376CAD099A9D42E3B29B66CBFEA5D4EC"/>
    <w:rsid w:val="00E35226"/>
  </w:style>
  <w:style w:type="paragraph" w:customStyle="1" w:styleId="BFD84D69D1364190BCD231AAA16A3114">
    <w:name w:val="BFD84D69D1364190BCD231AAA16A3114"/>
    <w:rsid w:val="00E35226"/>
  </w:style>
  <w:style w:type="paragraph" w:customStyle="1" w:styleId="2F56D63930224AA4841EF7EF06CE0886">
    <w:name w:val="2F56D63930224AA4841EF7EF06CE0886"/>
    <w:rsid w:val="00E35226"/>
  </w:style>
  <w:style w:type="paragraph" w:customStyle="1" w:styleId="88AE837BCB434879830DFB868B2D8258">
    <w:name w:val="88AE837BCB434879830DFB868B2D8258"/>
    <w:rsid w:val="00E35226"/>
  </w:style>
  <w:style w:type="paragraph" w:customStyle="1" w:styleId="52C6B6C1B0B1459580E3B184F377B5CB">
    <w:name w:val="52C6B6C1B0B1459580E3B184F377B5CB"/>
    <w:rsid w:val="00E35226"/>
  </w:style>
  <w:style w:type="paragraph" w:customStyle="1" w:styleId="80DCEF641AC947B191C77E99A475CACA">
    <w:name w:val="80DCEF641AC947B191C77E99A475CACA"/>
    <w:rsid w:val="00E35226"/>
  </w:style>
  <w:style w:type="paragraph" w:customStyle="1" w:styleId="05BA9C34D0644B8CBFA362186891D0D8">
    <w:name w:val="05BA9C34D0644B8CBFA362186891D0D8"/>
    <w:rsid w:val="00E35226"/>
  </w:style>
  <w:style w:type="paragraph" w:customStyle="1" w:styleId="E768EFA608834CD19B7A77141B9ECAF9">
    <w:name w:val="E768EFA608834CD19B7A77141B9ECAF9"/>
    <w:rsid w:val="00E35226"/>
  </w:style>
  <w:style w:type="paragraph" w:customStyle="1" w:styleId="4A6A823D2E6C443AB6EFFA9BFE8AFC61">
    <w:name w:val="4A6A823D2E6C443AB6EFFA9BFE8AFC61"/>
    <w:rsid w:val="00E35226"/>
  </w:style>
  <w:style w:type="paragraph" w:customStyle="1" w:styleId="5AD20348F93741579A34920A7D09A47E">
    <w:name w:val="5AD20348F93741579A34920A7D09A47E"/>
    <w:rsid w:val="00E35226"/>
  </w:style>
  <w:style w:type="paragraph" w:customStyle="1" w:styleId="9021AC5A32214E538548FDEE698C39B5">
    <w:name w:val="9021AC5A32214E538548FDEE698C39B5"/>
    <w:rsid w:val="00E35226"/>
  </w:style>
  <w:style w:type="paragraph" w:customStyle="1" w:styleId="94BB9245C39C42E2A387DB8A60A1E6F5">
    <w:name w:val="94BB9245C39C42E2A387DB8A60A1E6F5"/>
    <w:rsid w:val="00E35226"/>
  </w:style>
  <w:style w:type="paragraph" w:customStyle="1" w:styleId="956F74EC3FF343B28AE41BDFBAB1CB19">
    <w:name w:val="956F74EC3FF343B28AE41BDFBAB1CB19"/>
    <w:rsid w:val="00E35226"/>
  </w:style>
  <w:style w:type="paragraph" w:customStyle="1" w:styleId="65C1073BD1B24A889F93F0D4C7FD4E33">
    <w:name w:val="65C1073BD1B24A889F93F0D4C7FD4E33"/>
    <w:rsid w:val="00E35226"/>
  </w:style>
  <w:style w:type="paragraph" w:customStyle="1" w:styleId="AA9EB7F1AFA14729AF04C2CC3008977C">
    <w:name w:val="AA9EB7F1AFA14729AF04C2CC3008977C"/>
    <w:rsid w:val="00E35226"/>
  </w:style>
  <w:style w:type="paragraph" w:customStyle="1" w:styleId="F112520B77F64D12B36F263A1BEAC554">
    <w:name w:val="F112520B77F64D12B36F263A1BEAC554"/>
    <w:rsid w:val="00E35226"/>
  </w:style>
  <w:style w:type="paragraph" w:customStyle="1" w:styleId="A73AF6664E6149B1BC4D84FA22CDD950">
    <w:name w:val="A73AF6664E6149B1BC4D84FA22CDD950"/>
    <w:rsid w:val="00E35226"/>
  </w:style>
  <w:style w:type="paragraph" w:customStyle="1" w:styleId="D4899CAB296E40698A545CDA1466D179">
    <w:name w:val="D4899CAB296E40698A545CDA1466D179"/>
    <w:rsid w:val="00E35226"/>
  </w:style>
  <w:style w:type="paragraph" w:customStyle="1" w:styleId="C75DABD17570469EA1E045DD888519D9">
    <w:name w:val="C75DABD17570469EA1E045DD888519D9"/>
    <w:rsid w:val="00E35226"/>
  </w:style>
  <w:style w:type="paragraph" w:customStyle="1" w:styleId="CBFACBC5C05942639C4851FAA9073FEA">
    <w:name w:val="CBFACBC5C05942639C4851FAA9073FEA"/>
    <w:rsid w:val="00E35226"/>
  </w:style>
  <w:style w:type="paragraph" w:customStyle="1" w:styleId="A6B50B780BB0498EA8325372C637B919">
    <w:name w:val="A6B50B780BB0498EA8325372C637B919"/>
    <w:rsid w:val="00E35226"/>
  </w:style>
  <w:style w:type="paragraph" w:customStyle="1" w:styleId="4750444AC08A43B29D4BC56192725046">
    <w:name w:val="4750444AC08A43B29D4BC56192725046"/>
    <w:rsid w:val="00E35226"/>
  </w:style>
  <w:style w:type="paragraph" w:customStyle="1" w:styleId="18B52ACE58A74E338F2B615D53DE2C75">
    <w:name w:val="18B52ACE58A74E338F2B615D53DE2C75"/>
    <w:rsid w:val="00E35226"/>
  </w:style>
  <w:style w:type="paragraph" w:customStyle="1" w:styleId="89E151B2AA8C4DABA69658FD76D7FC6F">
    <w:name w:val="89E151B2AA8C4DABA69658FD76D7FC6F"/>
    <w:rsid w:val="00E35226"/>
  </w:style>
  <w:style w:type="paragraph" w:customStyle="1" w:styleId="B69FA12104CF4BCD858EDA8E36E7C3EB">
    <w:name w:val="B69FA12104CF4BCD858EDA8E36E7C3EB"/>
    <w:rsid w:val="00E35226"/>
  </w:style>
  <w:style w:type="paragraph" w:customStyle="1" w:styleId="5C046892F19B469685738065B1B0DCD8">
    <w:name w:val="5C046892F19B469685738065B1B0DCD8"/>
    <w:rsid w:val="00E35226"/>
  </w:style>
  <w:style w:type="paragraph" w:customStyle="1" w:styleId="E8AD2B3F330747B0BA0E03BABA33D264">
    <w:name w:val="E8AD2B3F330747B0BA0E03BABA33D264"/>
    <w:rsid w:val="00E35226"/>
  </w:style>
  <w:style w:type="paragraph" w:customStyle="1" w:styleId="45653D392FF44D038D3889151AD6B45B">
    <w:name w:val="45653D392FF44D038D3889151AD6B45B"/>
    <w:rsid w:val="00E35226"/>
  </w:style>
  <w:style w:type="paragraph" w:customStyle="1" w:styleId="CCB43AA2C0AC4186B61F5F1F41301AB6">
    <w:name w:val="CCB43AA2C0AC4186B61F5F1F41301AB6"/>
    <w:rsid w:val="00E35226"/>
  </w:style>
  <w:style w:type="paragraph" w:customStyle="1" w:styleId="8BF65018D97942EAB7C295121164FF75">
    <w:name w:val="8BF65018D97942EAB7C295121164FF75"/>
    <w:rsid w:val="00E35226"/>
  </w:style>
  <w:style w:type="paragraph" w:customStyle="1" w:styleId="37D7324FACAF4B41AB18E9153C837063">
    <w:name w:val="37D7324FACAF4B41AB18E9153C837063"/>
    <w:rsid w:val="00E35226"/>
  </w:style>
  <w:style w:type="paragraph" w:customStyle="1" w:styleId="C799C25C80EE4E1C9468E7CF7E1F6CAE">
    <w:name w:val="C799C25C80EE4E1C9468E7CF7E1F6CAE"/>
    <w:rsid w:val="00E35226"/>
  </w:style>
  <w:style w:type="paragraph" w:customStyle="1" w:styleId="0334AC4E0EC14D50967574C92A994658">
    <w:name w:val="0334AC4E0EC14D50967574C92A994658"/>
    <w:rsid w:val="00E35226"/>
  </w:style>
  <w:style w:type="paragraph" w:customStyle="1" w:styleId="E3B909648F08441895ECCC7E51762DAE">
    <w:name w:val="E3B909648F08441895ECCC7E51762DAE"/>
    <w:rsid w:val="00E35226"/>
  </w:style>
  <w:style w:type="paragraph" w:customStyle="1" w:styleId="400B387A2E614003964587BBFBB383E0">
    <w:name w:val="400B387A2E614003964587BBFBB383E0"/>
    <w:rsid w:val="00E35226"/>
  </w:style>
  <w:style w:type="paragraph" w:customStyle="1" w:styleId="9E437C43918843E0A5B97547F043A4F2">
    <w:name w:val="9E437C43918843E0A5B97547F043A4F2"/>
    <w:rsid w:val="00E35226"/>
  </w:style>
  <w:style w:type="paragraph" w:customStyle="1" w:styleId="2161A5145210430C9A913033AB527EC9">
    <w:name w:val="2161A5145210430C9A913033AB527EC9"/>
    <w:rsid w:val="00E35226"/>
  </w:style>
  <w:style w:type="paragraph" w:customStyle="1" w:styleId="A765866AB93D4EA38AC8B0F67AD9192E">
    <w:name w:val="A765866AB93D4EA38AC8B0F67AD9192E"/>
    <w:rsid w:val="00E35226"/>
  </w:style>
  <w:style w:type="paragraph" w:customStyle="1" w:styleId="64D8CAF6B80B45DBAE4C34665AAF3F0C">
    <w:name w:val="64D8CAF6B80B45DBAE4C34665AAF3F0C"/>
    <w:rsid w:val="00E35226"/>
  </w:style>
  <w:style w:type="paragraph" w:customStyle="1" w:styleId="5E4B2CFF3E6A466A8F0D1183ADAD15E7">
    <w:name w:val="5E4B2CFF3E6A466A8F0D1183ADAD15E7"/>
    <w:rsid w:val="00E35226"/>
  </w:style>
  <w:style w:type="paragraph" w:customStyle="1" w:styleId="30DB4C551C0747A9A484B4C364907BF9">
    <w:name w:val="30DB4C551C0747A9A484B4C364907BF9"/>
    <w:rsid w:val="00E35226"/>
  </w:style>
  <w:style w:type="paragraph" w:customStyle="1" w:styleId="069B61A6882D4D4095BD10BD4DCD6905">
    <w:name w:val="069B61A6882D4D4095BD10BD4DCD6905"/>
    <w:rsid w:val="00E35226"/>
  </w:style>
  <w:style w:type="paragraph" w:customStyle="1" w:styleId="440534330EBE47B4920784FE0F9BB33E">
    <w:name w:val="440534330EBE47B4920784FE0F9BB33E"/>
    <w:rsid w:val="00E35226"/>
  </w:style>
  <w:style w:type="paragraph" w:customStyle="1" w:styleId="90E471FD1BA64091B1AAEFCA0266D00E">
    <w:name w:val="90E471FD1BA64091B1AAEFCA0266D00E"/>
    <w:rsid w:val="00E35226"/>
  </w:style>
  <w:style w:type="paragraph" w:customStyle="1" w:styleId="9D503E16A1294D5D8C18B78E375167CE">
    <w:name w:val="9D503E16A1294D5D8C18B78E375167CE"/>
    <w:rsid w:val="00E35226"/>
  </w:style>
  <w:style w:type="paragraph" w:customStyle="1" w:styleId="25706158B273415EB1B83A4F517EF001">
    <w:name w:val="25706158B273415EB1B83A4F517EF001"/>
    <w:rsid w:val="00E35226"/>
  </w:style>
  <w:style w:type="paragraph" w:customStyle="1" w:styleId="A287C749AF8A4444B47E8A4A0B9076D4">
    <w:name w:val="A287C749AF8A4444B47E8A4A0B9076D4"/>
    <w:rsid w:val="00E35226"/>
  </w:style>
  <w:style w:type="paragraph" w:customStyle="1" w:styleId="89AE3406E91E46C0821AF6E950CFCBE5">
    <w:name w:val="89AE3406E91E46C0821AF6E950CFCBE5"/>
    <w:rsid w:val="00E35226"/>
  </w:style>
  <w:style w:type="paragraph" w:customStyle="1" w:styleId="77388772C7804A5F93A70B31C88BD1B0">
    <w:name w:val="77388772C7804A5F93A70B31C88BD1B0"/>
    <w:rsid w:val="00E35226"/>
  </w:style>
  <w:style w:type="paragraph" w:customStyle="1" w:styleId="CC8F3ED150EC44D59BD9D48F3465F6C1">
    <w:name w:val="CC8F3ED150EC44D59BD9D48F3465F6C1"/>
    <w:rsid w:val="00E35226"/>
  </w:style>
  <w:style w:type="paragraph" w:customStyle="1" w:styleId="EA9A80B6849849E4A66BB7C7549B0565">
    <w:name w:val="EA9A80B6849849E4A66BB7C7549B0565"/>
    <w:rsid w:val="00E35226"/>
  </w:style>
  <w:style w:type="paragraph" w:customStyle="1" w:styleId="A5152738E63544F2ADA523DE490C2FBC">
    <w:name w:val="A5152738E63544F2ADA523DE490C2FBC"/>
    <w:rsid w:val="00E35226"/>
  </w:style>
  <w:style w:type="paragraph" w:customStyle="1" w:styleId="9CE36B1BFD3F4AD0B6A7BA8A1AEE32C7">
    <w:name w:val="9CE36B1BFD3F4AD0B6A7BA8A1AEE32C7"/>
    <w:rsid w:val="00E35226"/>
  </w:style>
  <w:style w:type="paragraph" w:customStyle="1" w:styleId="1B00F45558734980BFC4181EA4C5EBD8">
    <w:name w:val="1B00F45558734980BFC4181EA4C5EBD8"/>
    <w:rsid w:val="00E35226"/>
  </w:style>
  <w:style w:type="paragraph" w:customStyle="1" w:styleId="DCC586472BA44DF283CFF3061D713D40">
    <w:name w:val="DCC586472BA44DF283CFF3061D713D40"/>
    <w:rsid w:val="00E35226"/>
  </w:style>
  <w:style w:type="paragraph" w:customStyle="1" w:styleId="FB9E250DD3844973BAF175942B1A0400">
    <w:name w:val="FB9E250DD3844973BAF175942B1A0400"/>
    <w:rsid w:val="00E35226"/>
  </w:style>
  <w:style w:type="paragraph" w:customStyle="1" w:styleId="72DE171185B54AE4B37502BE02B00B58">
    <w:name w:val="72DE171185B54AE4B37502BE02B00B58"/>
    <w:rsid w:val="00E35226"/>
  </w:style>
  <w:style w:type="paragraph" w:customStyle="1" w:styleId="FF1E465CB39348869A724056A74A8553">
    <w:name w:val="FF1E465CB39348869A724056A74A8553"/>
    <w:rsid w:val="00E35226"/>
  </w:style>
  <w:style w:type="paragraph" w:customStyle="1" w:styleId="EAE4D3B5CF5744BE871C434A3BEFDCA5">
    <w:name w:val="EAE4D3B5CF5744BE871C434A3BEFDCA5"/>
    <w:rsid w:val="00E35226"/>
  </w:style>
  <w:style w:type="paragraph" w:customStyle="1" w:styleId="B896ED11E5E240208BFF76B85CA05FCB">
    <w:name w:val="B896ED11E5E240208BFF76B85CA05FCB"/>
    <w:rsid w:val="00E35226"/>
  </w:style>
  <w:style w:type="paragraph" w:customStyle="1" w:styleId="5441460F6F83471C8001AFF5B45E9B6F">
    <w:name w:val="5441460F6F83471C8001AFF5B45E9B6F"/>
    <w:rsid w:val="00E35226"/>
  </w:style>
  <w:style w:type="paragraph" w:customStyle="1" w:styleId="4F9436C224A54A0CAEBB215C571CDBD3">
    <w:name w:val="4F9436C224A54A0CAEBB215C571CDBD3"/>
    <w:rsid w:val="00E35226"/>
  </w:style>
  <w:style w:type="paragraph" w:customStyle="1" w:styleId="0A538CC4DD904505A2AB8DC30F2417B8">
    <w:name w:val="0A538CC4DD904505A2AB8DC30F2417B8"/>
    <w:rsid w:val="00E35226"/>
  </w:style>
  <w:style w:type="paragraph" w:customStyle="1" w:styleId="06268C09F5F342518E2C93B2F61B5EA0">
    <w:name w:val="06268C09F5F342518E2C93B2F61B5EA0"/>
    <w:rsid w:val="00E35226"/>
  </w:style>
  <w:style w:type="paragraph" w:customStyle="1" w:styleId="2C6289A4010E4C7899E0F0DC2D3121BE">
    <w:name w:val="2C6289A4010E4C7899E0F0DC2D3121BE"/>
    <w:rsid w:val="00E35226"/>
  </w:style>
  <w:style w:type="paragraph" w:customStyle="1" w:styleId="69F7709CE4D94723BE70C4F52DB319DE">
    <w:name w:val="69F7709CE4D94723BE70C4F52DB319DE"/>
    <w:rsid w:val="00E35226"/>
  </w:style>
  <w:style w:type="paragraph" w:customStyle="1" w:styleId="75626C6FE3EE49CBA505D4302D9F1413">
    <w:name w:val="75626C6FE3EE49CBA505D4302D9F1413"/>
    <w:rsid w:val="00E35226"/>
  </w:style>
  <w:style w:type="paragraph" w:customStyle="1" w:styleId="60C8BA87A4D447FB9375561C0ECC6474">
    <w:name w:val="60C8BA87A4D447FB9375561C0ECC6474"/>
    <w:rsid w:val="00E35226"/>
  </w:style>
  <w:style w:type="paragraph" w:customStyle="1" w:styleId="1342BEB33123412D9B23DFC8D0679403">
    <w:name w:val="1342BEB33123412D9B23DFC8D0679403"/>
    <w:rsid w:val="00E35226"/>
  </w:style>
  <w:style w:type="paragraph" w:customStyle="1" w:styleId="0176922E313C4DE2AE56D9795FA81DF5">
    <w:name w:val="0176922E313C4DE2AE56D9795FA81DF5"/>
    <w:rsid w:val="00E35226"/>
  </w:style>
  <w:style w:type="paragraph" w:customStyle="1" w:styleId="D235A4D95133431D9BC6970D6AE19EA7">
    <w:name w:val="D235A4D95133431D9BC6970D6AE19EA7"/>
    <w:rsid w:val="00E35226"/>
  </w:style>
  <w:style w:type="paragraph" w:customStyle="1" w:styleId="C0E596CE9FE44F92A41EE7696D527C30">
    <w:name w:val="C0E596CE9FE44F92A41EE7696D527C30"/>
    <w:rsid w:val="00E35226"/>
  </w:style>
  <w:style w:type="paragraph" w:customStyle="1" w:styleId="A0C7BF5708DD440A973EE95F3395BA19">
    <w:name w:val="A0C7BF5708DD440A973EE95F3395BA19"/>
    <w:rsid w:val="00E35226"/>
  </w:style>
  <w:style w:type="paragraph" w:customStyle="1" w:styleId="6F61315B35504CB2BDFB0BD9B7DE70CD">
    <w:name w:val="6F61315B35504CB2BDFB0BD9B7DE70CD"/>
    <w:rsid w:val="00E35226"/>
  </w:style>
  <w:style w:type="paragraph" w:customStyle="1" w:styleId="E7EEB79CB74347E3BF779BC6AA751710">
    <w:name w:val="E7EEB79CB74347E3BF779BC6AA751710"/>
    <w:rsid w:val="00E35226"/>
  </w:style>
  <w:style w:type="paragraph" w:customStyle="1" w:styleId="33101B67B0BB4489B9257A7545EE585E">
    <w:name w:val="33101B67B0BB4489B9257A7545EE585E"/>
    <w:rsid w:val="00E35226"/>
  </w:style>
  <w:style w:type="paragraph" w:customStyle="1" w:styleId="A02C03A3ABF54E67B73512394A071D3C">
    <w:name w:val="A02C03A3ABF54E67B73512394A071D3C"/>
    <w:rsid w:val="00E35226"/>
  </w:style>
  <w:style w:type="paragraph" w:customStyle="1" w:styleId="EF1569333910460F80733D8ECA44F884">
    <w:name w:val="EF1569333910460F80733D8ECA44F884"/>
    <w:rsid w:val="00E35226"/>
  </w:style>
  <w:style w:type="paragraph" w:customStyle="1" w:styleId="7D0FD310934B41B19CC0FD720F059F3F">
    <w:name w:val="7D0FD310934B41B19CC0FD720F059F3F"/>
    <w:rsid w:val="00E35226"/>
  </w:style>
  <w:style w:type="paragraph" w:customStyle="1" w:styleId="4C9BA653CEEF4E868C13A2737554AE28">
    <w:name w:val="4C9BA653CEEF4E868C13A2737554AE28"/>
    <w:rsid w:val="00E35226"/>
  </w:style>
  <w:style w:type="paragraph" w:customStyle="1" w:styleId="0FF7E47D8A8D4D908D0A0C873C101409">
    <w:name w:val="0FF7E47D8A8D4D908D0A0C873C101409"/>
    <w:rsid w:val="00E35226"/>
  </w:style>
  <w:style w:type="paragraph" w:customStyle="1" w:styleId="B81EE27ECAD54045AAC36422D35DACB1">
    <w:name w:val="B81EE27ECAD54045AAC36422D35DACB1"/>
    <w:rsid w:val="00E35226"/>
  </w:style>
  <w:style w:type="paragraph" w:customStyle="1" w:styleId="12F758C4EC344DAFAA8A760DBEF448BA">
    <w:name w:val="12F758C4EC344DAFAA8A760DBEF448BA"/>
    <w:rsid w:val="00E35226"/>
  </w:style>
  <w:style w:type="paragraph" w:customStyle="1" w:styleId="C1A8485E50234F88BE33EE0458864660">
    <w:name w:val="C1A8485E50234F88BE33EE0458864660"/>
    <w:rsid w:val="00E35226"/>
  </w:style>
  <w:style w:type="paragraph" w:customStyle="1" w:styleId="007A466CC9DD42959FEE1F793A63AD64">
    <w:name w:val="007A466CC9DD42959FEE1F793A63AD64"/>
    <w:rsid w:val="00E35226"/>
  </w:style>
  <w:style w:type="paragraph" w:customStyle="1" w:styleId="03F7AC1092F0427CA21614ECA94ED981">
    <w:name w:val="03F7AC1092F0427CA21614ECA94ED981"/>
    <w:rsid w:val="00E35226"/>
  </w:style>
  <w:style w:type="paragraph" w:customStyle="1" w:styleId="4F5B81BB66684A9795C1B8A0A9CE3205">
    <w:name w:val="4F5B81BB66684A9795C1B8A0A9CE3205"/>
    <w:rsid w:val="00E35226"/>
  </w:style>
  <w:style w:type="paragraph" w:customStyle="1" w:styleId="49E6346E6EF045A99E4D703C60AAAE9E">
    <w:name w:val="49E6346E6EF045A99E4D703C60AAAE9E"/>
    <w:rsid w:val="00E35226"/>
  </w:style>
  <w:style w:type="paragraph" w:customStyle="1" w:styleId="A2ABDD2518F44181B5C936F7FD8204CB">
    <w:name w:val="A2ABDD2518F44181B5C936F7FD8204CB"/>
    <w:rsid w:val="00E35226"/>
  </w:style>
  <w:style w:type="paragraph" w:customStyle="1" w:styleId="3B1108129C554770A7AA2D638EFDB62B">
    <w:name w:val="3B1108129C554770A7AA2D638EFDB62B"/>
    <w:rsid w:val="00E35226"/>
  </w:style>
  <w:style w:type="paragraph" w:customStyle="1" w:styleId="EC4BF70FA18E48D9B570AD0C7E5BCD6A">
    <w:name w:val="EC4BF70FA18E48D9B570AD0C7E5BCD6A"/>
    <w:rsid w:val="00E35226"/>
  </w:style>
  <w:style w:type="paragraph" w:customStyle="1" w:styleId="97E1EC69EC6B4A539105DDC984E269BC">
    <w:name w:val="97E1EC69EC6B4A539105DDC984E269BC"/>
    <w:rsid w:val="00E35226"/>
  </w:style>
  <w:style w:type="paragraph" w:customStyle="1" w:styleId="0886A0E754A843429C8624E907D75D73">
    <w:name w:val="0886A0E754A843429C8624E907D75D73"/>
    <w:rsid w:val="00E35226"/>
  </w:style>
  <w:style w:type="paragraph" w:customStyle="1" w:styleId="7476996A2BA24E749A8158797A095B9F">
    <w:name w:val="7476996A2BA24E749A8158797A095B9F"/>
    <w:rsid w:val="00E35226"/>
  </w:style>
  <w:style w:type="paragraph" w:customStyle="1" w:styleId="374000894BD8443DAC3D08C638611483">
    <w:name w:val="374000894BD8443DAC3D08C638611483"/>
    <w:rsid w:val="00E35226"/>
  </w:style>
  <w:style w:type="paragraph" w:customStyle="1" w:styleId="BFEA12C6C3BE4BFCBF34587A868C1E74">
    <w:name w:val="BFEA12C6C3BE4BFCBF34587A868C1E74"/>
    <w:rsid w:val="00E35226"/>
  </w:style>
  <w:style w:type="paragraph" w:customStyle="1" w:styleId="841D28B302EB4D36A0FE604D22A5362E">
    <w:name w:val="841D28B302EB4D36A0FE604D22A5362E"/>
    <w:rsid w:val="00E35226"/>
  </w:style>
  <w:style w:type="paragraph" w:customStyle="1" w:styleId="28CA1BA8EDFA4766AA7291E79429B919">
    <w:name w:val="28CA1BA8EDFA4766AA7291E79429B919"/>
    <w:rsid w:val="00E35226"/>
  </w:style>
  <w:style w:type="paragraph" w:customStyle="1" w:styleId="1B3A33A6E3DE4DD886211BE44E6FD6E0">
    <w:name w:val="1B3A33A6E3DE4DD886211BE44E6FD6E0"/>
    <w:rsid w:val="00E35226"/>
  </w:style>
  <w:style w:type="paragraph" w:customStyle="1" w:styleId="06A84B125B224F03837421FDD792524A">
    <w:name w:val="06A84B125B224F03837421FDD792524A"/>
    <w:rsid w:val="00E35226"/>
  </w:style>
  <w:style w:type="paragraph" w:customStyle="1" w:styleId="08EFBE2B82F04D438F9AC4651DC6B9BF">
    <w:name w:val="08EFBE2B82F04D438F9AC4651DC6B9BF"/>
    <w:rsid w:val="00E35226"/>
  </w:style>
  <w:style w:type="paragraph" w:customStyle="1" w:styleId="84F105507C1A4A38B97519E8D959E670">
    <w:name w:val="84F105507C1A4A38B97519E8D959E670"/>
    <w:rsid w:val="00E35226"/>
  </w:style>
  <w:style w:type="paragraph" w:customStyle="1" w:styleId="6AAF5F2D8CC04A4F9CBB564022142DBA">
    <w:name w:val="6AAF5F2D8CC04A4F9CBB564022142DBA"/>
    <w:rsid w:val="00E35226"/>
  </w:style>
  <w:style w:type="paragraph" w:customStyle="1" w:styleId="72C090077D2949D48540B338A6A46C65">
    <w:name w:val="72C090077D2949D48540B338A6A46C65"/>
    <w:rsid w:val="00E35226"/>
  </w:style>
  <w:style w:type="paragraph" w:customStyle="1" w:styleId="D7E0669903324305AAFAF86DB27794D7">
    <w:name w:val="D7E0669903324305AAFAF86DB27794D7"/>
    <w:rsid w:val="00E35226"/>
  </w:style>
  <w:style w:type="paragraph" w:customStyle="1" w:styleId="39528D6BBBD046DB98388D2C2071EC9D">
    <w:name w:val="39528D6BBBD046DB98388D2C2071EC9D"/>
    <w:rsid w:val="00E35226"/>
  </w:style>
  <w:style w:type="paragraph" w:customStyle="1" w:styleId="6B0FF76F00A74179AF2DAE5F366B4094">
    <w:name w:val="6B0FF76F00A74179AF2DAE5F366B4094"/>
    <w:rsid w:val="00E35226"/>
  </w:style>
  <w:style w:type="paragraph" w:customStyle="1" w:styleId="07A647C46FAA400F8A02C12CABBE493D">
    <w:name w:val="07A647C46FAA400F8A02C12CABBE493D"/>
    <w:rsid w:val="00E35226"/>
  </w:style>
  <w:style w:type="paragraph" w:customStyle="1" w:styleId="E5D0A9C585004E62B59334C7F165C7B3">
    <w:name w:val="E5D0A9C585004E62B59334C7F165C7B3"/>
    <w:rsid w:val="00E35226"/>
  </w:style>
  <w:style w:type="paragraph" w:customStyle="1" w:styleId="C0757D4244EA4A5BA9D4123C34E563B4">
    <w:name w:val="C0757D4244EA4A5BA9D4123C34E563B4"/>
    <w:rsid w:val="00E35226"/>
  </w:style>
  <w:style w:type="paragraph" w:customStyle="1" w:styleId="53A6D1E106E44F56983BDC291CBBD065">
    <w:name w:val="53A6D1E106E44F56983BDC291CBBD065"/>
    <w:rsid w:val="00E35226"/>
  </w:style>
  <w:style w:type="paragraph" w:customStyle="1" w:styleId="414511247A384ED7BC21C6B20C01A5B0">
    <w:name w:val="414511247A384ED7BC21C6B20C01A5B0"/>
    <w:rsid w:val="00E35226"/>
  </w:style>
  <w:style w:type="paragraph" w:customStyle="1" w:styleId="52CC924BEC954891B30D551253639932">
    <w:name w:val="52CC924BEC954891B30D551253639932"/>
    <w:rsid w:val="00E35226"/>
  </w:style>
  <w:style w:type="paragraph" w:customStyle="1" w:styleId="CEA91B154B614AD0841BB3F701418E3B">
    <w:name w:val="CEA91B154B614AD0841BB3F701418E3B"/>
    <w:rsid w:val="00E35226"/>
  </w:style>
  <w:style w:type="paragraph" w:customStyle="1" w:styleId="D0C8D1E6F91C422D99B1B7B260B84F9A">
    <w:name w:val="D0C8D1E6F91C422D99B1B7B260B84F9A"/>
    <w:rsid w:val="00E35226"/>
  </w:style>
  <w:style w:type="paragraph" w:customStyle="1" w:styleId="7341A6BE3B954210840B5CA360E28DF8">
    <w:name w:val="7341A6BE3B954210840B5CA360E28DF8"/>
    <w:rsid w:val="00E35226"/>
  </w:style>
  <w:style w:type="paragraph" w:customStyle="1" w:styleId="614B9D9790B74D0C81EEE86348A35C9A">
    <w:name w:val="614B9D9790B74D0C81EEE86348A35C9A"/>
    <w:rsid w:val="00E35226"/>
  </w:style>
  <w:style w:type="paragraph" w:customStyle="1" w:styleId="F13EB640C8724DAA915D4CFF25159AFF">
    <w:name w:val="F13EB640C8724DAA915D4CFF25159AFF"/>
    <w:rsid w:val="00E35226"/>
  </w:style>
  <w:style w:type="paragraph" w:customStyle="1" w:styleId="F6783DD23FA14F5BBD4C9DD19B858126">
    <w:name w:val="F6783DD23FA14F5BBD4C9DD19B858126"/>
    <w:rsid w:val="00E35226"/>
  </w:style>
  <w:style w:type="paragraph" w:customStyle="1" w:styleId="430C398A0CDE496D9FDA800C1C1B2468">
    <w:name w:val="430C398A0CDE496D9FDA800C1C1B2468"/>
    <w:rsid w:val="00E35226"/>
  </w:style>
  <w:style w:type="paragraph" w:customStyle="1" w:styleId="CDDBC6DD9AB44B7F9BAB9ADBED0EA073">
    <w:name w:val="CDDBC6DD9AB44B7F9BAB9ADBED0EA073"/>
    <w:rsid w:val="00E35226"/>
  </w:style>
  <w:style w:type="paragraph" w:customStyle="1" w:styleId="27BB0FA1740E4A0DA3A37C2AD489BF8A">
    <w:name w:val="27BB0FA1740E4A0DA3A37C2AD489BF8A"/>
    <w:rsid w:val="00E35226"/>
  </w:style>
  <w:style w:type="paragraph" w:customStyle="1" w:styleId="92AFD38D5DDE4B0692C50EFA10C538AF">
    <w:name w:val="92AFD38D5DDE4B0692C50EFA10C538AF"/>
    <w:rsid w:val="00E35226"/>
  </w:style>
  <w:style w:type="paragraph" w:customStyle="1" w:styleId="59541993939F40209E43438B26A825F7">
    <w:name w:val="59541993939F40209E43438B26A825F7"/>
    <w:rsid w:val="00E35226"/>
  </w:style>
  <w:style w:type="paragraph" w:customStyle="1" w:styleId="D4C506D505D74B079796F33503655722">
    <w:name w:val="D4C506D505D74B079796F33503655722"/>
    <w:rsid w:val="00E35226"/>
  </w:style>
  <w:style w:type="paragraph" w:customStyle="1" w:styleId="10E8D2EB391A4E749F766B6DA62927C1">
    <w:name w:val="10E8D2EB391A4E749F766B6DA62927C1"/>
    <w:rsid w:val="00E35226"/>
  </w:style>
  <w:style w:type="paragraph" w:customStyle="1" w:styleId="9D8C149418DA43A8BA5A70BCA3DF248B">
    <w:name w:val="9D8C149418DA43A8BA5A70BCA3DF248B"/>
    <w:rsid w:val="00E35226"/>
  </w:style>
  <w:style w:type="paragraph" w:customStyle="1" w:styleId="49B9BF347A3F4B1D8DB2368C84195CE1">
    <w:name w:val="49B9BF347A3F4B1D8DB2368C84195CE1"/>
    <w:rsid w:val="00E35226"/>
  </w:style>
  <w:style w:type="paragraph" w:customStyle="1" w:styleId="2A94AB0149E94CC692B6AB888E74A295">
    <w:name w:val="2A94AB0149E94CC692B6AB888E74A295"/>
    <w:rsid w:val="00E35226"/>
  </w:style>
  <w:style w:type="paragraph" w:customStyle="1" w:styleId="D14BF0E2ADEA4FE2A3E36CDEBABC05CB">
    <w:name w:val="D14BF0E2ADEA4FE2A3E36CDEBABC05CB"/>
    <w:rsid w:val="00E35226"/>
  </w:style>
  <w:style w:type="paragraph" w:customStyle="1" w:styleId="E7D8E8C146964E4991A83EDEC4164795">
    <w:name w:val="E7D8E8C146964E4991A83EDEC4164795"/>
    <w:rsid w:val="00E35226"/>
  </w:style>
  <w:style w:type="paragraph" w:customStyle="1" w:styleId="DBCDB535B1FB429A84A2AA8E8402710F">
    <w:name w:val="DBCDB535B1FB429A84A2AA8E8402710F"/>
    <w:rsid w:val="00E35226"/>
  </w:style>
  <w:style w:type="paragraph" w:customStyle="1" w:styleId="6206B6835073427B8E3DFD8E1CE10AC5">
    <w:name w:val="6206B6835073427B8E3DFD8E1CE10AC5"/>
    <w:rsid w:val="00E35226"/>
  </w:style>
  <w:style w:type="paragraph" w:customStyle="1" w:styleId="6EABDE717E7A4EACB60554EEFABC5CF8">
    <w:name w:val="6EABDE717E7A4EACB60554EEFABC5CF8"/>
    <w:rsid w:val="00E35226"/>
  </w:style>
  <w:style w:type="paragraph" w:customStyle="1" w:styleId="65B9ECC07D864DC6B0F2F44D3C05741C">
    <w:name w:val="65B9ECC07D864DC6B0F2F44D3C05741C"/>
    <w:rsid w:val="00E35226"/>
  </w:style>
  <w:style w:type="paragraph" w:customStyle="1" w:styleId="BA886F7787744235B0D1396FD5E18747">
    <w:name w:val="BA886F7787744235B0D1396FD5E18747"/>
    <w:rsid w:val="00E35226"/>
  </w:style>
  <w:style w:type="paragraph" w:customStyle="1" w:styleId="39273B6932AF4A2483DCA7FF1F1E377F">
    <w:name w:val="39273B6932AF4A2483DCA7FF1F1E377F"/>
    <w:rsid w:val="00E35226"/>
  </w:style>
  <w:style w:type="paragraph" w:customStyle="1" w:styleId="CFE77EDBC3884DDBBA0DE2D2A215237F">
    <w:name w:val="CFE77EDBC3884DDBBA0DE2D2A215237F"/>
    <w:rsid w:val="00E352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UE 4TIN701S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3C6FAD-514C-4696-A14B-0AD0F732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AdjacencyReport.dotx</Template>
  <TotalTime>113</TotalTime>
  <Pages>1</Pages>
  <Words>7</Words>
  <Characters>43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Approche Objet</vt:lpstr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Approche Objet</dc:title>
  <dc:subject>Par Clément Lionel</dc:subject>
  <dc:creator>Utilisateur Windows</dc:creator>
  <cp:lastModifiedBy>Utilisateur Windows</cp:lastModifiedBy>
  <cp:revision>4</cp:revision>
  <dcterms:created xsi:type="dcterms:W3CDTF">2017-09-05T11:52:00Z</dcterms:created>
  <dcterms:modified xsi:type="dcterms:W3CDTF">2017-09-05T13:45:00Z</dcterms:modified>
</cp:coreProperties>
</file>